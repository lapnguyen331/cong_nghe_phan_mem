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4F8" w:rsidRPr="00DC1176" w:rsidRDefault="002434F8" w:rsidP="002434F8">
      <w:pPr>
        <w:pStyle w:val="Title"/>
        <w:jc w:val="both"/>
        <w:rPr>
          <w:sz w:val="48"/>
          <w:szCs w:val="48"/>
          <w:lang w:val="en-US"/>
        </w:rPr>
      </w:pPr>
      <w:bookmarkStart w:id="0" w:name="_GoBack"/>
      <w:bookmarkEnd w:id="0"/>
      <w:r w:rsidRPr="00DC1176">
        <w:rPr>
          <w:sz w:val="48"/>
          <w:szCs w:val="48"/>
          <w:lang w:val="en-US"/>
        </w:rPr>
        <w:t>Hệ thống đăng ký học phần</w:t>
      </w:r>
    </w:p>
    <w:p w:rsidR="002434F8" w:rsidRPr="00123DB5" w:rsidRDefault="002434F8">
      <w:pPr>
        <w:pStyle w:val="Title"/>
        <w:jc w:val="both"/>
        <w:rPr>
          <w:sz w:val="24"/>
          <w:szCs w:val="24"/>
          <w:lang w:val="en-US"/>
        </w:rPr>
      </w:pPr>
    </w:p>
    <w:p w:rsidR="00E90CC9" w:rsidRPr="00DC1176" w:rsidRDefault="00E90CC9">
      <w:pPr>
        <w:pStyle w:val="Title"/>
        <w:jc w:val="both"/>
        <w:rPr>
          <w:szCs w:val="36"/>
        </w:rPr>
      </w:pPr>
      <w:r w:rsidRPr="00DC1176">
        <w:rPr>
          <w:szCs w:val="36"/>
        </w:rPr>
        <w:t>Phát biểu bài toán</w:t>
      </w:r>
    </w:p>
    <w:p w:rsidR="00E90CC9" w:rsidRPr="00123DB5" w:rsidRDefault="00E90CC9">
      <w:pPr>
        <w:jc w:val="both"/>
        <w:rPr>
          <w:szCs w:val="24"/>
        </w:rPr>
      </w:pPr>
    </w:p>
    <w:p w:rsidR="00E90CC9" w:rsidRPr="00123DB5" w:rsidRDefault="00E90CC9">
      <w:pPr>
        <w:pStyle w:val="BodyText"/>
        <w:jc w:val="both"/>
        <w:rPr>
          <w:szCs w:val="24"/>
        </w:rPr>
      </w:pPr>
      <w:r w:rsidRPr="00123DB5">
        <w:rPr>
          <w:szCs w:val="24"/>
        </w:rPr>
        <w:t xml:space="preserve">Là trưởng ban IT của trường </w:t>
      </w:r>
      <w:r w:rsidR="002434F8" w:rsidRPr="00123DB5">
        <w:rPr>
          <w:szCs w:val="24"/>
          <w:lang w:val="en-US"/>
        </w:rPr>
        <w:t xml:space="preserve">một </w:t>
      </w:r>
      <w:r w:rsidRPr="00123DB5">
        <w:rPr>
          <w:szCs w:val="24"/>
        </w:rPr>
        <w:t>Đại học, bạn được yêu cầu phát triển một hệ thống đăng ký học phần mới. Hệ thống mới cho phép sinh viên đăng ký học phần và xem phiếu điểm từ một máy tính cá nhân được kết nối vào mạng nội bộ của trường. Các giáo sư cũng có thể truy cập hệ thống này để đăng ký lớp dạy và nhập điểm cho các môn học.</w:t>
      </w:r>
    </w:p>
    <w:p w:rsidR="00E90CC9" w:rsidRPr="00123DB5" w:rsidRDefault="00E90CC9">
      <w:pPr>
        <w:pStyle w:val="BodyText"/>
        <w:jc w:val="both"/>
        <w:rPr>
          <w:szCs w:val="24"/>
        </w:rPr>
      </w:pPr>
      <w:r w:rsidRPr="00123DB5">
        <w:rPr>
          <w:szCs w:val="24"/>
        </w:rPr>
        <w:t>Do kinh phí bị giảm nên trường không đủ khả năng thay đổi toàn bộ hệ thống trong cùng một lúc. Trường sẽ giữ lại cơ sở dữ liệu (CSDL) sẵn có về danh mục học phần mà trong đó lưu trữ toàn bộ thông tin về học phần. Đây là một CSDL quan hệ và có thể truy cập bằng các câu lệnh SQL thông qua các server của trường. Hiệu suất của hệ thống cũ này rất kém nên hệ thống mới phải bảo đảm truy cập dữ liệu trên hệ thống cũ một cách hợp lý hơn. Hệ thống mới sẽ đọc các thông tin học phần trên CSDL cũ nhưng sẽ không cập nhật chúng. Phòng Đào tạo sẽ tiếp tục duy trì các thông tin học phần thông qua một hệ thống khác.</w:t>
      </w:r>
    </w:p>
    <w:p w:rsidR="00E90CC9" w:rsidRPr="00123DB5" w:rsidRDefault="00E90CC9">
      <w:pPr>
        <w:pStyle w:val="BodyText"/>
        <w:jc w:val="both"/>
        <w:rPr>
          <w:szCs w:val="24"/>
        </w:rPr>
      </w:pPr>
      <w:r w:rsidRPr="00123DB5">
        <w:rPr>
          <w:szCs w:val="24"/>
        </w:rPr>
        <w:t>Ở đầu mỗi học kỳ, sinh viên có thể yêu cầu danh sách các học phần được mở trong học ký đó. Thông tin về mỗi học phần, ví dụ như là tên giáo sư, khoa, và các môn học phần tiên quyết sẽ được cung cấp để giúp sinh viên chọn lựa.</w:t>
      </w:r>
    </w:p>
    <w:p w:rsidR="00E90CC9" w:rsidRPr="00123DB5" w:rsidRDefault="00E90CC9">
      <w:pPr>
        <w:pStyle w:val="BodyText"/>
        <w:jc w:val="both"/>
        <w:rPr>
          <w:snapToGrid w:val="0"/>
          <w:szCs w:val="24"/>
        </w:rPr>
      </w:pPr>
      <w:r w:rsidRPr="00123DB5">
        <w:rPr>
          <w:snapToGrid w:val="0"/>
          <w:szCs w:val="24"/>
        </w:rPr>
        <w:t xml:space="preserve">Hệ thống mới cho phép sinh viên chọn bốn học phần được mở trong học kỳ tới. Thêm vào đó mỗi sinh viên có thể đưa ra hai môn học thay thế trong trường hợp không thể đăng ký theo nguyện vọng chính. Các học phần được mở có tối đa là là 100 và tối thiểu là 30 sinh viên. Các học phần có ít hơn 30 sinh viên sẽ bị hủy. Đầu mỗi học kỳ, sinh viên có một khoảng thời gian để thay đổi các học phần đã đăng ký. Sinh viên chỉ có thể thêm hoặc hủy học phần đã đăng ký trong khoảng thời gian này. Khi quá trình đăng ký hoàn tất cho một sinh viên, hệ thống đăng ký </w:t>
      </w:r>
      <w:r w:rsidR="00936368" w:rsidRPr="00123DB5">
        <w:rPr>
          <w:snapToGrid w:val="0"/>
          <w:szCs w:val="24"/>
          <w:lang w:val="en-US"/>
        </w:rPr>
        <w:t xml:space="preserve">học phần </w:t>
      </w:r>
      <w:r w:rsidRPr="00123DB5">
        <w:rPr>
          <w:snapToGrid w:val="0"/>
          <w:szCs w:val="24"/>
        </w:rPr>
        <w:t xml:space="preserve">sẽ gửi thông tin </w:t>
      </w:r>
      <w:r w:rsidR="00936368" w:rsidRPr="00123DB5">
        <w:rPr>
          <w:snapToGrid w:val="0"/>
          <w:szCs w:val="24"/>
          <w:lang w:val="en-US"/>
        </w:rPr>
        <w:t xml:space="preserve">đăng ký của sinh viên </w:t>
      </w:r>
      <w:r w:rsidRPr="00123DB5">
        <w:rPr>
          <w:snapToGrid w:val="0"/>
          <w:szCs w:val="24"/>
        </w:rPr>
        <w:t>tới hệ thống thanh toán (billing system) để sinh viên có thể đóng học phí. Nếu một lớp bị hết chỗ trong quá trình đăng ký, sinh viên sẽ được thông báo về sự thay đổi trước khi xác nhận việc đăng ký học phần.</w:t>
      </w:r>
    </w:p>
    <w:p w:rsidR="00E90CC9" w:rsidRPr="00123DB5" w:rsidRDefault="00E90CC9">
      <w:pPr>
        <w:pStyle w:val="BodyText"/>
        <w:jc w:val="both"/>
        <w:rPr>
          <w:snapToGrid w:val="0"/>
          <w:szCs w:val="24"/>
        </w:rPr>
      </w:pPr>
      <w:r w:rsidRPr="00123DB5">
        <w:rPr>
          <w:snapToGrid w:val="0"/>
          <w:szCs w:val="24"/>
        </w:rPr>
        <w:t>Ở cuối học kỳ, sinh viên có thể truy cập vào hệ thống để xem phiếu điểm. Bởi vì thông tin về điểm của mỗi sinh viên cần được giữ kín, nên hệ thống cần có cơ chế bảo mật để ngăn chặn những truy cập không hợp lệ.</w:t>
      </w:r>
    </w:p>
    <w:p w:rsidR="00E90CC9" w:rsidRPr="00123DB5" w:rsidRDefault="00E90CC9" w:rsidP="001F526A">
      <w:pPr>
        <w:pStyle w:val="BodyText"/>
        <w:jc w:val="both"/>
        <w:rPr>
          <w:szCs w:val="24"/>
          <w:lang w:val="en-US"/>
        </w:rPr>
      </w:pPr>
      <w:r w:rsidRPr="00123DB5">
        <w:rPr>
          <w:szCs w:val="24"/>
        </w:rPr>
        <w:t xml:space="preserve">Các giáo sư có thể truy cập vào hệ thống để đăng ký những học phần mà họ sẽ dạy. Họ cũng có thể xem danh sách các sinh viên đã đăng ký vào lớp của họ, và cũng có thể nhập điểm </w:t>
      </w:r>
      <w:r w:rsidR="001F526A" w:rsidRPr="00123DB5">
        <w:rPr>
          <w:szCs w:val="24"/>
          <w:lang w:val="en-US"/>
        </w:rPr>
        <w:t xml:space="preserve">cho sinh viên </w:t>
      </w:r>
      <w:r w:rsidRPr="00123DB5">
        <w:rPr>
          <w:szCs w:val="24"/>
        </w:rPr>
        <w:t>sau mỗi khóa học.</w:t>
      </w:r>
    </w:p>
    <w:p w:rsidR="001F526A" w:rsidRPr="00123DB5" w:rsidRDefault="001F526A" w:rsidP="001F526A">
      <w:pPr>
        <w:pStyle w:val="BodyText"/>
        <w:jc w:val="both"/>
        <w:rPr>
          <w:szCs w:val="24"/>
          <w:lang w:val="en-US"/>
        </w:rPr>
        <w:sectPr w:rsidR="001F526A" w:rsidRPr="00123DB5" w:rsidSect="001C0DBD">
          <w:headerReference w:type="default" r:id="rId7"/>
          <w:footerReference w:type="default" r:id="rId8"/>
          <w:pgSz w:w="11909" w:h="16834" w:code="9"/>
          <w:pgMar w:top="1440" w:right="1152" w:bottom="1440" w:left="1152" w:header="720" w:footer="720" w:gutter="0"/>
          <w:cols w:space="720"/>
        </w:sectPr>
      </w:pPr>
    </w:p>
    <w:p w:rsidR="00E90CC9" w:rsidRPr="00DC1176" w:rsidRDefault="00E90CC9">
      <w:pPr>
        <w:pStyle w:val="Title"/>
        <w:jc w:val="both"/>
        <w:rPr>
          <w:szCs w:val="36"/>
        </w:rPr>
      </w:pPr>
      <w:r w:rsidRPr="00DC1176">
        <w:rPr>
          <w:szCs w:val="36"/>
        </w:rPr>
        <w:lastRenderedPageBreak/>
        <w:t>Bảng chú giải</w:t>
      </w:r>
    </w:p>
    <w:p w:rsidR="00E90CC9" w:rsidRPr="00123DB5" w:rsidRDefault="00E90CC9">
      <w:pPr>
        <w:pStyle w:val="Heading1"/>
        <w:numPr>
          <w:ilvl w:val="0"/>
          <w:numId w:val="23"/>
        </w:numPr>
        <w:jc w:val="both"/>
        <w:rPr>
          <w:szCs w:val="24"/>
        </w:rPr>
      </w:pPr>
      <w:r w:rsidRPr="00123DB5">
        <w:rPr>
          <w:szCs w:val="24"/>
        </w:rPr>
        <w:t>Giới thiệu</w:t>
      </w:r>
    </w:p>
    <w:p w:rsidR="00E90CC9" w:rsidRPr="00123DB5" w:rsidRDefault="00E90CC9">
      <w:pPr>
        <w:pStyle w:val="BodyText"/>
        <w:jc w:val="both"/>
        <w:rPr>
          <w:szCs w:val="24"/>
        </w:rPr>
      </w:pPr>
      <w:r w:rsidRPr="00123DB5">
        <w:rPr>
          <w:szCs w:val="24"/>
        </w:rPr>
        <w:t>Tài liệu này được dùng để định nghĩa các thuật ngữ đặc thù trong lĩnh vực của bài toán, giải thích các từ ngữ có thể không quen thuộc đối với người đọc trong các mô tả use case hoặc các tài liệu khác của dự án. Thường thì tài liệu này có thể được dùng như một từ điển dữ liệu không chính thức, ghi lại các định nghĩa dữ liệu để các mô tả use case và các tài liệu khác có thể tập trung vào những gì hệ thống phải thực hiện.</w:t>
      </w:r>
    </w:p>
    <w:p w:rsidR="00E90CC9" w:rsidRPr="00123DB5" w:rsidRDefault="00E90CC9">
      <w:pPr>
        <w:pStyle w:val="Heading1"/>
        <w:numPr>
          <w:ilvl w:val="0"/>
          <w:numId w:val="23"/>
        </w:numPr>
        <w:jc w:val="both"/>
        <w:rPr>
          <w:szCs w:val="24"/>
        </w:rPr>
      </w:pPr>
      <w:r w:rsidRPr="00123DB5">
        <w:rPr>
          <w:szCs w:val="24"/>
        </w:rPr>
        <w:t>Các định nghĩa</w:t>
      </w:r>
    </w:p>
    <w:p w:rsidR="00E90CC9" w:rsidRPr="00123DB5" w:rsidRDefault="00E90CC9">
      <w:pPr>
        <w:pStyle w:val="BodyText"/>
        <w:jc w:val="both"/>
        <w:rPr>
          <w:szCs w:val="24"/>
        </w:rPr>
      </w:pPr>
      <w:r w:rsidRPr="00123DB5">
        <w:rPr>
          <w:szCs w:val="24"/>
        </w:rPr>
        <w:t>Bảng chú giải này bao gồm các định nghĩa cho các khái niệm chính trong Hệ thống đăng ký học phần.</w:t>
      </w:r>
    </w:p>
    <w:p w:rsidR="00E90CC9" w:rsidRPr="00123DB5" w:rsidRDefault="00E90CC9" w:rsidP="00DC1176">
      <w:pPr>
        <w:pStyle w:val="Heading2"/>
        <w:numPr>
          <w:ilvl w:val="0"/>
          <w:numId w:val="35"/>
        </w:numPr>
        <w:jc w:val="both"/>
        <w:rPr>
          <w:sz w:val="24"/>
          <w:szCs w:val="24"/>
        </w:rPr>
      </w:pPr>
      <w:bookmarkStart w:id="1" w:name="_Toc452023317"/>
      <w:r w:rsidRPr="00123DB5">
        <w:rPr>
          <w:snapToGrid w:val="0"/>
          <w:sz w:val="24"/>
          <w:szCs w:val="24"/>
        </w:rPr>
        <w:t>Course</w:t>
      </w:r>
      <w:bookmarkEnd w:id="1"/>
      <w:r w:rsidRPr="00123DB5">
        <w:rPr>
          <w:snapToGrid w:val="0"/>
          <w:sz w:val="24"/>
          <w:szCs w:val="24"/>
        </w:rPr>
        <w:t xml:space="preserve"> (Học phần)</w:t>
      </w:r>
    </w:p>
    <w:p w:rsidR="00E90CC9" w:rsidRPr="00123DB5" w:rsidRDefault="00E90CC9" w:rsidP="00DC1176">
      <w:pPr>
        <w:pStyle w:val="BodyText"/>
        <w:ind w:left="1080"/>
        <w:jc w:val="both"/>
        <w:rPr>
          <w:szCs w:val="24"/>
        </w:rPr>
      </w:pPr>
      <w:r w:rsidRPr="00123DB5">
        <w:rPr>
          <w:snapToGrid w:val="0"/>
          <w:szCs w:val="24"/>
        </w:rPr>
        <w:t>Một môn học được dạy trong trường.</w:t>
      </w:r>
    </w:p>
    <w:p w:rsidR="00E90CC9" w:rsidRPr="00123DB5" w:rsidRDefault="00E90CC9" w:rsidP="00DC1176">
      <w:pPr>
        <w:pStyle w:val="Heading2"/>
        <w:numPr>
          <w:ilvl w:val="0"/>
          <w:numId w:val="31"/>
        </w:numPr>
        <w:jc w:val="both"/>
        <w:rPr>
          <w:sz w:val="24"/>
          <w:szCs w:val="24"/>
        </w:rPr>
      </w:pPr>
      <w:bookmarkStart w:id="2" w:name="_Toc452023318"/>
      <w:r w:rsidRPr="00123DB5">
        <w:rPr>
          <w:snapToGrid w:val="0"/>
          <w:sz w:val="24"/>
          <w:szCs w:val="24"/>
        </w:rPr>
        <w:t>Course Offering</w:t>
      </w:r>
      <w:bookmarkEnd w:id="2"/>
      <w:r w:rsidRPr="00123DB5">
        <w:rPr>
          <w:snapToGrid w:val="0"/>
          <w:sz w:val="24"/>
          <w:szCs w:val="24"/>
        </w:rPr>
        <w:t xml:space="preserve"> (Lớp)</w:t>
      </w:r>
    </w:p>
    <w:p w:rsidR="00E90CC9" w:rsidRPr="00123DB5" w:rsidRDefault="00E90CC9" w:rsidP="00DC1176">
      <w:pPr>
        <w:pStyle w:val="BodyText"/>
        <w:ind w:left="1080"/>
        <w:jc w:val="both"/>
        <w:rPr>
          <w:szCs w:val="24"/>
        </w:rPr>
      </w:pPr>
      <w:r w:rsidRPr="00123DB5">
        <w:rPr>
          <w:szCs w:val="24"/>
        </w:rPr>
        <w:t xml:space="preserve">Một lớp cụ thể được mở </w:t>
      </w:r>
      <w:r w:rsidR="003A2F8F" w:rsidRPr="00123DB5">
        <w:rPr>
          <w:szCs w:val="24"/>
          <w:lang w:val="en-US"/>
        </w:rPr>
        <w:t xml:space="preserve">cho một học </w:t>
      </w:r>
      <w:r w:rsidR="00901EB5" w:rsidRPr="00123DB5">
        <w:rPr>
          <w:szCs w:val="24"/>
          <w:lang w:val="en-US"/>
        </w:rPr>
        <w:t xml:space="preserve">phần </w:t>
      </w:r>
      <w:r w:rsidRPr="00123DB5">
        <w:rPr>
          <w:szCs w:val="24"/>
        </w:rPr>
        <w:t xml:space="preserve">trong một học kỳ cụ thể – cùng một học phần có thể được mở song song nhiều lớp trong một học kỳ. Thông tin </w:t>
      </w:r>
      <w:r w:rsidR="00A724F3" w:rsidRPr="00123DB5">
        <w:rPr>
          <w:szCs w:val="24"/>
          <w:lang w:val="en-US"/>
        </w:rPr>
        <w:t xml:space="preserve">bao </w:t>
      </w:r>
      <w:r w:rsidRPr="00123DB5">
        <w:rPr>
          <w:szCs w:val="24"/>
        </w:rPr>
        <w:t>gồm cả ngày và giờ học</w:t>
      </w:r>
      <w:r w:rsidR="00A724F3" w:rsidRPr="00123DB5">
        <w:rPr>
          <w:szCs w:val="24"/>
        </w:rPr>
        <w:t xml:space="preserve"> trong tuần</w:t>
      </w:r>
      <w:r w:rsidRPr="00123DB5">
        <w:rPr>
          <w:szCs w:val="24"/>
        </w:rPr>
        <w:t>.</w:t>
      </w:r>
    </w:p>
    <w:p w:rsidR="00E90CC9" w:rsidRPr="00123DB5" w:rsidRDefault="00E90CC9" w:rsidP="00DC1176">
      <w:pPr>
        <w:pStyle w:val="Heading2"/>
        <w:numPr>
          <w:ilvl w:val="0"/>
          <w:numId w:val="31"/>
        </w:numPr>
        <w:jc w:val="both"/>
        <w:rPr>
          <w:sz w:val="24"/>
          <w:szCs w:val="24"/>
        </w:rPr>
      </w:pPr>
      <w:bookmarkStart w:id="3" w:name="_Toc452023319"/>
      <w:r w:rsidRPr="00123DB5">
        <w:rPr>
          <w:noProof/>
          <w:sz w:val="24"/>
          <w:szCs w:val="24"/>
        </w:rPr>
        <w:t>Course Catalog</w:t>
      </w:r>
      <w:bookmarkEnd w:id="3"/>
      <w:r w:rsidRPr="00123DB5">
        <w:rPr>
          <w:noProof/>
          <w:sz w:val="24"/>
          <w:szCs w:val="24"/>
        </w:rPr>
        <w:t xml:space="preserve"> (Danh mục học phần)</w:t>
      </w:r>
    </w:p>
    <w:p w:rsidR="00E90CC9" w:rsidRPr="00123DB5" w:rsidRDefault="00E90CC9" w:rsidP="00DC1176">
      <w:pPr>
        <w:pStyle w:val="BodyText"/>
        <w:ind w:left="1080"/>
        <w:jc w:val="both"/>
        <w:rPr>
          <w:szCs w:val="24"/>
        </w:rPr>
      </w:pPr>
      <w:r w:rsidRPr="00123DB5">
        <w:rPr>
          <w:noProof/>
          <w:szCs w:val="24"/>
        </w:rPr>
        <w:t>Danh mục đầy đủ của tất cả các học phần được dạy trong trường</w:t>
      </w:r>
      <w:r w:rsidRPr="00123DB5">
        <w:rPr>
          <w:szCs w:val="24"/>
        </w:rPr>
        <w:t>.</w:t>
      </w:r>
    </w:p>
    <w:p w:rsidR="00E90CC9" w:rsidRPr="00123DB5" w:rsidRDefault="00E90CC9" w:rsidP="00DC1176">
      <w:pPr>
        <w:pStyle w:val="Heading2"/>
        <w:numPr>
          <w:ilvl w:val="0"/>
          <w:numId w:val="31"/>
        </w:numPr>
        <w:jc w:val="both"/>
        <w:rPr>
          <w:sz w:val="24"/>
          <w:szCs w:val="24"/>
        </w:rPr>
      </w:pPr>
      <w:bookmarkStart w:id="4" w:name="_Toc452023320"/>
      <w:r w:rsidRPr="00123DB5">
        <w:rPr>
          <w:snapToGrid w:val="0"/>
          <w:sz w:val="24"/>
          <w:szCs w:val="24"/>
        </w:rPr>
        <w:t>Faculty</w:t>
      </w:r>
      <w:bookmarkEnd w:id="4"/>
    </w:p>
    <w:p w:rsidR="00E90CC9" w:rsidRPr="00123DB5" w:rsidRDefault="002F3B76" w:rsidP="00DC1176">
      <w:pPr>
        <w:pStyle w:val="BodyText"/>
        <w:ind w:left="1080"/>
        <w:jc w:val="both"/>
        <w:rPr>
          <w:szCs w:val="24"/>
          <w:lang w:val="en-US"/>
        </w:rPr>
      </w:pPr>
      <w:r w:rsidRPr="00123DB5">
        <w:rPr>
          <w:snapToGrid w:val="0"/>
          <w:szCs w:val="24"/>
          <w:lang w:val="en-US"/>
        </w:rPr>
        <w:t xml:space="preserve">Một khoa trong </w:t>
      </w:r>
      <w:r w:rsidR="00E90CC9" w:rsidRPr="00123DB5">
        <w:rPr>
          <w:snapToGrid w:val="0"/>
          <w:szCs w:val="24"/>
        </w:rPr>
        <w:t>trường.</w:t>
      </w:r>
    </w:p>
    <w:p w:rsidR="00E90CC9" w:rsidRPr="00123DB5" w:rsidRDefault="002F3B76" w:rsidP="00DC1176">
      <w:pPr>
        <w:pStyle w:val="Heading2"/>
        <w:numPr>
          <w:ilvl w:val="0"/>
          <w:numId w:val="31"/>
        </w:numPr>
        <w:jc w:val="both"/>
        <w:rPr>
          <w:sz w:val="24"/>
          <w:szCs w:val="24"/>
        </w:rPr>
      </w:pPr>
      <w:bookmarkStart w:id="5" w:name="_Toc452023321"/>
      <w:r w:rsidRPr="00123DB5">
        <w:rPr>
          <w:noProof/>
          <w:sz w:val="24"/>
          <w:szCs w:val="24"/>
          <w:lang w:val="en-US"/>
        </w:rPr>
        <w:t>Billing</w:t>
      </w:r>
      <w:r w:rsidR="00E90CC9" w:rsidRPr="00123DB5">
        <w:rPr>
          <w:noProof/>
          <w:sz w:val="24"/>
          <w:szCs w:val="24"/>
        </w:rPr>
        <w:t xml:space="preserve"> System</w:t>
      </w:r>
      <w:bookmarkEnd w:id="5"/>
      <w:r w:rsidR="00E90CC9" w:rsidRPr="00123DB5">
        <w:rPr>
          <w:noProof/>
          <w:sz w:val="24"/>
          <w:szCs w:val="24"/>
        </w:rPr>
        <w:t xml:space="preserve"> (Hệ thống thanh toán)</w:t>
      </w:r>
    </w:p>
    <w:p w:rsidR="00E90CC9" w:rsidRPr="00123DB5" w:rsidRDefault="00E90CC9" w:rsidP="00DC1176">
      <w:pPr>
        <w:pStyle w:val="BodyText"/>
        <w:ind w:left="1080"/>
        <w:jc w:val="both"/>
        <w:rPr>
          <w:szCs w:val="24"/>
        </w:rPr>
      </w:pPr>
      <w:r w:rsidRPr="00123DB5">
        <w:rPr>
          <w:noProof/>
          <w:szCs w:val="24"/>
        </w:rPr>
        <w:t>Hệ thống dùng để xử lý các thông tin thanh toán học phí</w:t>
      </w:r>
      <w:r w:rsidRPr="00123DB5">
        <w:rPr>
          <w:szCs w:val="24"/>
        </w:rPr>
        <w:t>.</w:t>
      </w:r>
    </w:p>
    <w:p w:rsidR="00E90CC9" w:rsidRPr="00123DB5" w:rsidRDefault="00E90CC9" w:rsidP="00DC1176">
      <w:pPr>
        <w:pStyle w:val="Heading2"/>
        <w:numPr>
          <w:ilvl w:val="0"/>
          <w:numId w:val="31"/>
        </w:numPr>
        <w:jc w:val="both"/>
        <w:rPr>
          <w:sz w:val="24"/>
          <w:szCs w:val="24"/>
        </w:rPr>
      </w:pPr>
      <w:bookmarkStart w:id="6" w:name="_Toc452023322"/>
      <w:r w:rsidRPr="00123DB5">
        <w:rPr>
          <w:snapToGrid w:val="0"/>
          <w:sz w:val="24"/>
          <w:szCs w:val="24"/>
        </w:rPr>
        <w:t>Grade</w:t>
      </w:r>
      <w:bookmarkEnd w:id="6"/>
      <w:r w:rsidRPr="00123DB5">
        <w:rPr>
          <w:snapToGrid w:val="0"/>
          <w:sz w:val="24"/>
          <w:szCs w:val="24"/>
        </w:rPr>
        <w:t xml:space="preserve"> (Điểm số)</w:t>
      </w:r>
    </w:p>
    <w:p w:rsidR="00E90CC9" w:rsidRPr="00123DB5" w:rsidRDefault="00E90CC9" w:rsidP="00DC1176">
      <w:pPr>
        <w:pStyle w:val="BodyText"/>
        <w:ind w:left="1080"/>
        <w:jc w:val="both"/>
        <w:rPr>
          <w:szCs w:val="24"/>
        </w:rPr>
      </w:pPr>
      <w:r w:rsidRPr="00123DB5">
        <w:rPr>
          <w:snapToGrid w:val="0"/>
          <w:szCs w:val="24"/>
        </w:rPr>
        <w:t xml:space="preserve">Sự đánh giá </w:t>
      </w:r>
      <w:r w:rsidR="002F3B76" w:rsidRPr="00123DB5">
        <w:rPr>
          <w:snapToGrid w:val="0"/>
          <w:szCs w:val="24"/>
          <w:lang w:val="en-US"/>
        </w:rPr>
        <w:t xml:space="preserve">một học phần </w:t>
      </w:r>
      <w:r w:rsidRPr="00123DB5">
        <w:rPr>
          <w:snapToGrid w:val="0"/>
          <w:szCs w:val="24"/>
        </w:rPr>
        <w:t>cho một sinh viên cụ thể.</w:t>
      </w:r>
    </w:p>
    <w:p w:rsidR="00E90CC9" w:rsidRPr="00123DB5" w:rsidRDefault="00E90CC9" w:rsidP="00DC1176">
      <w:pPr>
        <w:pStyle w:val="Heading2"/>
        <w:numPr>
          <w:ilvl w:val="0"/>
          <w:numId w:val="31"/>
        </w:numPr>
        <w:jc w:val="both"/>
        <w:rPr>
          <w:sz w:val="24"/>
          <w:szCs w:val="24"/>
        </w:rPr>
      </w:pPr>
      <w:bookmarkStart w:id="7" w:name="_Toc452023323"/>
      <w:r w:rsidRPr="00123DB5">
        <w:rPr>
          <w:snapToGrid w:val="0"/>
          <w:sz w:val="24"/>
          <w:szCs w:val="24"/>
        </w:rPr>
        <w:t>Professor</w:t>
      </w:r>
      <w:bookmarkEnd w:id="7"/>
      <w:r w:rsidRPr="00123DB5">
        <w:rPr>
          <w:snapToGrid w:val="0"/>
          <w:sz w:val="24"/>
          <w:szCs w:val="24"/>
        </w:rPr>
        <w:t xml:space="preserve"> (Giáo sư)</w:t>
      </w:r>
    </w:p>
    <w:p w:rsidR="00E90CC9" w:rsidRPr="00123DB5" w:rsidRDefault="00E90CC9" w:rsidP="00DC1176">
      <w:pPr>
        <w:pStyle w:val="BodyText"/>
        <w:ind w:left="1080"/>
        <w:jc w:val="both"/>
        <w:rPr>
          <w:szCs w:val="24"/>
        </w:rPr>
      </w:pPr>
      <w:r w:rsidRPr="00123DB5">
        <w:rPr>
          <w:snapToGrid w:val="0"/>
          <w:szCs w:val="24"/>
        </w:rPr>
        <w:t>Người giảng dạy trong trường</w:t>
      </w:r>
      <w:r w:rsidRPr="00123DB5">
        <w:rPr>
          <w:szCs w:val="24"/>
        </w:rPr>
        <w:t>.</w:t>
      </w:r>
    </w:p>
    <w:p w:rsidR="00E90CC9" w:rsidRPr="00123DB5" w:rsidRDefault="00E90CC9" w:rsidP="00DC1176">
      <w:pPr>
        <w:pStyle w:val="Heading2"/>
        <w:numPr>
          <w:ilvl w:val="0"/>
          <w:numId w:val="31"/>
        </w:numPr>
        <w:jc w:val="both"/>
        <w:rPr>
          <w:sz w:val="24"/>
          <w:szCs w:val="24"/>
        </w:rPr>
      </w:pPr>
      <w:bookmarkStart w:id="8" w:name="_Toc452023324"/>
      <w:r w:rsidRPr="00123DB5">
        <w:rPr>
          <w:noProof/>
          <w:sz w:val="24"/>
          <w:szCs w:val="24"/>
        </w:rPr>
        <w:t>Report Card</w:t>
      </w:r>
      <w:bookmarkEnd w:id="8"/>
      <w:r w:rsidRPr="00123DB5">
        <w:rPr>
          <w:noProof/>
          <w:sz w:val="24"/>
          <w:szCs w:val="24"/>
        </w:rPr>
        <w:t xml:space="preserve"> (Phiếu điểm)</w:t>
      </w:r>
    </w:p>
    <w:p w:rsidR="00E90CC9" w:rsidRPr="00123DB5" w:rsidRDefault="00E90CC9" w:rsidP="00DC1176">
      <w:pPr>
        <w:pStyle w:val="BodyText"/>
        <w:ind w:left="1080"/>
        <w:jc w:val="both"/>
        <w:rPr>
          <w:szCs w:val="24"/>
        </w:rPr>
      </w:pPr>
      <w:r w:rsidRPr="00123DB5">
        <w:rPr>
          <w:noProof/>
          <w:szCs w:val="24"/>
        </w:rPr>
        <w:t>Toàn bộ điểm số cho tất cả học phần một sinh viên đã học trong một học kỳ xác định.</w:t>
      </w:r>
    </w:p>
    <w:p w:rsidR="00E90CC9" w:rsidRPr="00123DB5" w:rsidRDefault="00E90CC9" w:rsidP="00DC1176">
      <w:pPr>
        <w:pStyle w:val="Heading2"/>
        <w:numPr>
          <w:ilvl w:val="0"/>
          <w:numId w:val="31"/>
        </w:numPr>
        <w:jc w:val="both"/>
        <w:rPr>
          <w:sz w:val="24"/>
          <w:szCs w:val="24"/>
        </w:rPr>
      </w:pPr>
      <w:bookmarkStart w:id="9" w:name="_Toc452023325"/>
      <w:r w:rsidRPr="00123DB5">
        <w:rPr>
          <w:snapToGrid w:val="0"/>
          <w:sz w:val="24"/>
          <w:szCs w:val="24"/>
        </w:rPr>
        <w:t>Roster</w:t>
      </w:r>
      <w:bookmarkEnd w:id="9"/>
      <w:r w:rsidRPr="00123DB5">
        <w:rPr>
          <w:snapToGrid w:val="0"/>
          <w:sz w:val="24"/>
          <w:szCs w:val="24"/>
        </w:rPr>
        <w:t xml:space="preserve"> (Danh sách sinh viên đăng ký)</w:t>
      </w:r>
    </w:p>
    <w:p w:rsidR="00E90CC9" w:rsidRPr="00123DB5" w:rsidRDefault="002F3B76" w:rsidP="00DC1176">
      <w:pPr>
        <w:pStyle w:val="BodyText"/>
        <w:ind w:left="1080"/>
        <w:jc w:val="both"/>
        <w:rPr>
          <w:szCs w:val="24"/>
        </w:rPr>
      </w:pPr>
      <w:r w:rsidRPr="00123DB5">
        <w:rPr>
          <w:snapToGrid w:val="0"/>
          <w:szCs w:val="24"/>
          <w:lang w:val="en-US"/>
        </w:rPr>
        <w:t>Danh sách t</w:t>
      </w:r>
      <w:r w:rsidR="00E90CC9" w:rsidRPr="00123DB5">
        <w:rPr>
          <w:snapToGrid w:val="0"/>
          <w:szCs w:val="24"/>
        </w:rPr>
        <w:t>ất cả sinh viên đăng ký vào một lớp học cụ thể</w:t>
      </w:r>
      <w:r w:rsidR="00E90CC9" w:rsidRPr="00123DB5">
        <w:rPr>
          <w:szCs w:val="24"/>
        </w:rPr>
        <w:t>.</w:t>
      </w:r>
    </w:p>
    <w:p w:rsidR="00E90CC9" w:rsidRPr="00123DB5" w:rsidRDefault="00E90CC9" w:rsidP="00DC1176">
      <w:pPr>
        <w:pStyle w:val="Heading2"/>
        <w:numPr>
          <w:ilvl w:val="0"/>
          <w:numId w:val="31"/>
        </w:numPr>
        <w:jc w:val="both"/>
        <w:rPr>
          <w:sz w:val="24"/>
          <w:szCs w:val="24"/>
        </w:rPr>
      </w:pPr>
      <w:bookmarkStart w:id="10" w:name="_Toc452023326"/>
      <w:r w:rsidRPr="00123DB5">
        <w:rPr>
          <w:snapToGrid w:val="0"/>
          <w:sz w:val="24"/>
          <w:szCs w:val="24"/>
        </w:rPr>
        <w:t>Student</w:t>
      </w:r>
      <w:bookmarkEnd w:id="10"/>
      <w:r w:rsidRPr="00123DB5">
        <w:rPr>
          <w:snapToGrid w:val="0"/>
          <w:sz w:val="24"/>
          <w:szCs w:val="24"/>
        </w:rPr>
        <w:t xml:space="preserve"> (Sinh viên)</w:t>
      </w:r>
    </w:p>
    <w:p w:rsidR="00E90CC9" w:rsidRPr="00123DB5" w:rsidRDefault="00E90CC9" w:rsidP="00DC1176">
      <w:pPr>
        <w:pStyle w:val="BodyText"/>
        <w:ind w:left="1080"/>
        <w:jc w:val="both"/>
        <w:rPr>
          <w:szCs w:val="24"/>
        </w:rPr>
      </w:pPr>
      <w:r w:rsidRPr="00123DB5">
        <w:rPr>
          <w:snapToGrid w:val="0"/>
          <w:szCs w:val="24"/>
        </w:rPr>
        <w:t>Người đăng ký vào học các lớp của trường</w:t>
      </w:r>
      <w:r w:rsidRPr="00123DB5">
        <w:rPr>
          <w:szCs w:val="24"/>
        </w:rPr>
        <w:t>.</w:t>
      </w:r>
    </w:p>
    <w:p w:rsidR="00E90CC9" w:rsidRPr="00123DB5" w:rsidRDefault="00E90CC9" w:rsidP="00DC1176">
      <w:pPr>
        <w:pStyle w:val="Heading2"/>
        <w:numPr>
          <w:ilvl w:val="0"/>
          <w:numId w:val="31"/>
        </w:numPr>
        <w:jc w:val="both"/>
        <w:rPr>
          <w:sz w:val="24"/>
          <w:szCs w:val="24"/>
        </w:rPr>
      </w:pPr>
      <w:bookmarkStart w:id="11" w:name="_Toc452023327"/>
      <w:r w:rsidRPr="00123DB5">
        <w:rPr>
          <w:snapToGrid w:val="0"/>
          <w:sz w:val="24"/>
          <w:szCs w:val="24"/>
        </w:rPr>
        <w:t>Schedule</w:t>
      </w:r>
      <w:bookmarkEnd w:id="11"/>
      <w:r w:rsidRPr="00123DB5">
        <w:rPr>
          <w:snapToGrid w:val="0"/>
          <w:sz w:val="24"/>
          <w:szCs w:val="24"/>
        </w:rPr>
        <w:t xml:space="preserve"> (Lịch học)</w:t>
      </w:r>
    </w:p>
    <w:p w:rsidR="00E90CC9" w:rsidRPr="00123DB5" w:rsidRDefault="00E90CC9" w:rsidP="00DC1176">
      <w:pPr>
        <w:pStyle w:val="BodyText"/>
        <w:ind w:left="1080"/>
        <w:jc w:val="both"/>
        <w:rPr>
          <w:szCs w:val="24"/>
        </w:rPr>
      </w:pPr>
      <w:r w:rsidRPr="00123DB5">
        <w:rPr>
          <w:snapToGrid w:val="0"/>
          <w:szCs w:val="24"/>
        </w:rPr>
        <w:t>Các học phần mà một sinh viên đã chọn học trong học kỳ hiên tại</w:t>
      </w:r>
      <w:r w:rsidRPr="00123DB5">
        <w:rPr>
          <w:szCs w:val="24"/>
        </w:rPr>
        <w:t>.</w:t>
      </w:r>
    </w:p>
    <w:p w:rsidR="00E90CC9" w:rsidRPr="00123DB5" w:rsidRDefault="00E90CC9" w:rsidP="00DC1176">
      <w:pPr>
        <w:pStyle w:val="Heading2"/>
        <w:numPr>
          <w:ilvl w:val="0"/>
          <w:numId w:val="32"/>
        </w:numPr>
        <w:jc w:val="both"/>
        <w:rPr>
          <w:sz w:val="24"/>
          <w:szCs w:val="24"/>
        </w:rPr>
      </w:pPr>
      <w:bookmarkStart w:id="12" w:name="_Toc452023328"/>
      <w:r w:rsidRPr="00123DB5">
        <w:rPr>
          <w:snapToGrid w:val="0"/>
          <w:sz w:val="24"/>
          <w:szCs w:val="24"/>
        </w:rPr>
        <w:lastRenderedPageBreak/>
        <w:t>Transcript</w:t>
      </w:r>
      <w:bookmarkEnd w:id="12"/>
      <w:r w:rsidRPr="00123DB5">
        <w:rPr>
          <w:snapToGrid w:val="0"/>
          <w:sz w:val="24"/>
          <w:szCs w:val="24"/>
        </w:rPr>
        <w:t xml:space="preserve"> (Bản sao học bạ)</w:t>
      </w:r>
    </w:p>
    <w:p w:rsidR="00E90CC9" w:rsidRPr="00123DB5" w:rsidRDefault="00E90CC9" w:rsidP="00DC1176">
      <w:pPr>
        <w:pStyle w:val="BodyText"/>
        <w:ind w:left="1080"/>
        <w:jc w:val="both"/>
        <w:rPr>
          <w:szCs w:val="24"/>
        </w:rPr>
      </w:pPr>
      <w:r w:rsidRPr="00123DB5">
        <w:rPr>
          <w:szCs w:val="24"/>
        </w:rPr>
        <w:t xml:space="preserve">Bản sao tất cả điểm số cho tất cả các học phần của một sinh viên cụ thể được chuyển cho hệ thống thanh toán để hệ thống này lập hóa đơn cho sinh viên. </w:t>
      </w:r>
    </w:p>
    <w:p w:rsidR="00E90CC9" w:rsidRPr="00123DB5" w:rsidRDefault="00E90CC9" w:rsidP="00DC1176">
      <w:pPr>
        <w:pStyle w:val="Title"/>
        <w:ind w:left="720"/>
        <w:jc w:val="both"/>
        <w:rPr>
          <w:sz w:val="24"/>
          <w:szCs w:val="24"/>
        </w:rPr>
        <w:sectPr w:rsidR="00E90CC9" w:rsidRPr="00123DB5" w:rsidSect="001C0DBD">
          <w:pgSz w:w="11909" w:h="16834" w:code="9"/>
          <w:pgMar w:top="1440" w:right="1152" w:bottom="1440" w:left="1152" w:header="720" w:footer="720" w:gutter="0"/>
          <w:cols w:space="720"/>
        </w:sectPr>
      </w:pPr>
    </w:p>
    <w:p w:rsidR="00E90CC9" w:rsidRPr="00DC1176" w:rsidRDefault="00E90CC9">
      <w:pPr>
        <w:pStyle w:val="Title"/>
        <w:jc w:val="both"/>
        <w:rPr>
          <w:szCs w:val="36"/>
        </w:rPr>
      </w:pPr>
      <w:r w:rsidRPr="00DC1176">
        <w:rPr>
          <w:szCs w:val="36"/>
        </w:rPr>
        <w:lastRenderedPageBreak/>
        <w:t xml:space="preserve">Mô hình Use-case </w:t>
      </w:r>
    </w:p>
    <w:p w:rsidR="00E90CC9" w:rsidRPr="00123DB5" w:rsidRDefault="00E90CC9">
      <w:pPr>
        <w:jc w:val="both"/>
        <w:rPr>
          <w:szCs w:val="24"/>
        </w:rPr>
      </w:pPr>
    </w:p>
    <w:p w:rsidR="002063EA" w:rsidRPr="00123DB5" w:rsidRDefault="00E90CC9" w:rsidP="002063EA">
      <w:pPr>
        <w:pStyle w:val="Heading1"/>
        <w:numPr>
          <w:ilvl w:val="0"/>
          <w:numId w:val="0"/>
        </w:numPr>
        <w:jc w:val="both"/>
        <w:rPr>
          <w:szCs w:val="24"/>
          <w:lang w:val="en-US"/>
        </w:rPr>
      </w:pPr>
      <w:r w:rsidRPr="00123DB5">
        <w:rPr>
          <w:szCs w:val="24"/>
        </w:rPr>
        <w:t>Lược đồ chính của mô hình Use-case</w:t>
      </w:r>
    </w:p>
    <w:p w:rsidR="00E90CC9" w:rsidRPr="00123DB5" w:rsidRDefault="00B30A23" w:rsidP="002063EA">
      <w:pPr>
        <w:jc w:val="center"/>
        <w:rPr>
          <w:color w:val="000000"/>
          <w:szCs w:val="24"/>
        </w:rPr>
      </w:pPr>
      <w:r w:rsidRPr="00123DB5">
        <w:rPr>
          <w:noProof/>
          <w:szCs w:val="24"/>
        </w:rPr>
        <w:drawing>
          <wp:inline distT="0" distB="0" distL="0" distR="0">
            <wp:extent cx="5036820" cy="608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t="8636" b="3520"/>
                    <a:stretch>
                      <a:fillRect/>
                    </a:stretch>
                  </pic:blipFill>
                  <pic:spPr bwMode="auto">
                    <a:xfrm>
                      <a:off x="0" y="0"/>
                      <a:ext cx="5036820" cy="6080760"/>
                    </a:xfrm>
                    <a:prstGeom prst="rect">
                      <a:avLst/>
                    </a:prstGeom>
                    <a:noFill/>
                    <a:ln>
                      <a:noFill/>
                    </a:ln>
                  </pic:spPr>
                </pic:pic>
              </a:graphicData>
            </a:graphic>
          </wp:inline>
        </w:drawing>
      </w:r>
    </w:p>
    <w:p w:rsidR="0066148B" w:rsidRPr="00123DB5" w:rsidRDefault="0066148B" w:rsidP="00DC1176">
      <w:pPr>
        <w:pStyle w:val="Heading1"/>
      </w:pPr>
      <w:bookmarkStart w:id="13" w:name="_Toc451996089"/>
      <w:bookmarkStart w:id="14" w:name="_Toc452184222"/>
      <w:bookmarkStart w:id="15" w:name="_Toc452186669"/>
      <w:bookmarkStart w:id="16" w:name="_Toc452198046"/>
      <w:bookmarkStart w:id="17" w:name="_Toc460198367"/>
      <w:bookmarkStart w:id="18" w:name="_Toc453019994"/>
      <w:bookmarkStart w:id="19" w:name="_Toc460198376"/>
      <w:r w:rsidRPr="00123DB5">
        <w:t>Login</w:t>
      </w:r>
      <w:bookmarkEnd w:id="18"/>
      <w:bookmarkEnd w:id="19"/>
      <w:r w:rsidRPr="00123DB5">
        <w:t xml:space="preserve"> (Đăng nhập)</w:t>
      </w:r>
    </w:p>
    <w:p w:rsidR="0066148B" w:rsidRPr="00123DB5" w:rsidRDefault="0066148B" w:rsidP="0066148B">
      <w:pPr>
        <w:pStyle w:val="Heading2"/>
        <w:jc w:val="both"/>
        <w:rPr>
          <w:sz w:val="24"/>
          <w:szCs w:val="24"/>
        </w:rPr>
      </w:pPr>
      <w:r w:rsidRPr="00123DB5">
        <w:rPr>
          <w:sz w:val="24"/>
          <w:szCs w:val="24"/>
        </w:rPr>
        <w:t>Tóm tắt</w:t>
      </w:r>
    </w:p>
    <w:p w:rsidR="0066148B" w:rsidRPr="00123DB5" w:rsidRDefault="0066148B" w:rsidP="000D691E">
      <w:pPr>
        <w:pStyle w:val="BodyText"/>
        <w:ind w:left="864"/>
        <w:jc w:val="both"/>
        <w:rPr>
          <w:szCs w:val="24"/>
        </w:rPr>
      </w:pPr>
      <w:r w:rsidRPr="00123DB5">
        <w:rPr>
          <w:snapToGrid w:val="0"/>
          <w:szCs w:val="24"/>
        </w:rPr>
        <w:t>Use case này mô tả cách một người dùng đăng nhập vào Hệ thống đăng ký học phần.</w:t>
      </w:r>
    </w:p>
    <w:p w:rsidR="0066148B" w:rsidRPr="00123DB5" w:rsidRDefault="0066148B" w:rsidP="0066148B">
      <w:pPr>
        <w:pStyle w:val="Heading2"/>
        <w:jc w:val="both"/>
        <w:rPr>
          <w:sz w:val="24"/>
          <w:szCs w:val="24"/>
        </w:rPr>
      </w:pPr>
      <w:r w:rsidRPr="00123DB5">
        <w:rPr>
          <w:sz w:val="24"/>
          <w:szCs w:val="24"/>
        </w:rPr>
        <w:t>Điều kiện tiên quyết</w:t>
      </w:r>
    </w:p>
    <w:p w:rsidR="0066148B" w:rsidRPr="00123DB5" w:rsidRDefault="0066148B" w:rsidP="000D691E">
      <w:pPr>
        <w:pStyle w:val="BodyText"/>
        <w:ind w:left="864"/>
        <w:jc w:val="both"/>
        <w:rPr>
          <w:szCs w:val="24"/>
        </w:rPr>
      </w:pPr>
      <w:r w:rsidRPr="00123DB5">
        <w:rPr>
          <w:szCs w:val="24"/>
        </w:rPr>
        <w:t>Không có.</w:t>
      </w:r>
    </w:p>
    <w:p w:rsidR="0066148B" w:rsidRPr="00123DB5" w:rsidRDefault="0066148B" w:rsidP="0066148B">
      <w:pPr>
        <w:pStyle w:val="Heading2"/>
        <w:jc w:val="both"/>
        <w:rPr>
          <w:sz w:val="24"/>
          <w:szCs w:val="24"/>
        </w:rPr>
      </w:pPr>
      <w:r w:rsidRPr="00123DB5">
        <w:rPr>
          <w:sz w:val="24"/>
          <w:szCs w:val="24"/>
        </w:rPr>
        <w:lastRenderedPageBreak/>
        <w:t>Dòng sự kiện</w:t>
      </w:r>
    </w:p>
    <w:p w:rsidR="0066148B" w:rsidRPr="00123DB5" w:rsidRDefault="0066148B" w:rsidP="0066148B">
      <w:pPr>
        <w:pStyle w:val="Heading3"/>
        <w:jc w:val="both"/>
        <w:rPr>
          <w:sz w:val="24"/>
          <w:szCs w:val="24"/>
        </w:rPr>
      </w:pPr>
      <w:r w:rsidRPr="00123DB5">
        <w:rPr>
          <w:sz w:val="24"/>
          <w:szCs w:val="24"/>
        </w:rPr>
        <w:t xml:space="preserve">Dòng sự kiện chính </w:t>
      </w:r>
    </w:p>
    <w:p w:rsidR="0066148B" w:rsidRPr="00123DB5" w:rsidRDefault="0066148B" w:rsidP="001C0DBD">
      <w:pPr>
        <w:pStyle w:val="BodyText"/>
        <w:ind w:left="1584"/>
        <w:jc w:val="both"/>
        <w:rPr>
          <w:szCs w:val="24"/>
        </w:rPr>
      </w:pPr>
      <w:r w:rsidRPr="00123DB5">
        <w:rPr>
          <w:szCs w:val="24"/>
        </w:rPr>
        <w:t xml:space="preserve">Use case này bắt đầu khi một actor muốn </w:t>
      </w:r>
      <w:r w:rsidRPr="00123DB5">
        <w:rPr>
          <w:snapToGrid w:val="0"/>
          <w:szCs w:val="24"/>
        </w:rPr>
        <w:t>đăng nhập vào Hệ thống đăng ký học phần.</w:t>
      </w:r>
    </w:p>
    <w:p w:rsidR="0066148B" w:rsidRPr="00123DB5" w:rsidRDefault="0066148B" w:rsidP="001C0DBD">
      <w:pPr>
        <w:pStyle w:val="BodyText"/>
        <w:numPr>
          <w:ilvl w:val="0"/>
          <w:numId w:val="5"/>
        </w:numPr>
        <w:tabs>
          <w:tab w:val="clear" w:pos="360"/>
          <w:tab w:val="num" w:pos="1944"/>
        </w:tabs>
        <w:ind w:left="1944"/>
        <w:jc w:val="both"/>
        <w:rPr>
          <w:szCs w:val="24"/>
        </w:rPr>
      </w:pPr>
      <w:r w:rsidRPr="00123DB5">
        <w:rPr>
          <w:szCs w:val="24"/>
        </w:rPr>
        <w:t>Hệ thống yêu cầu actor nhập tên và mật khẩu.</w:t>
      </w:r>
    </w:p>
    <w:p w:rsidR="0066148B" w:rsidRPr="00123DB5" w:rsidRDefault="0066148B" w:rsidP="001C0DBD">
      <w:pPr>
        <w:pStyle w:val="BodyText"/>
        <w:numPr>
          <w:ilvl w:val="0"/>
          <w:numId w:val="5"/>
        </w:numPr>
        <w:tabs>
          <w:tab w:val="clear" w:pos="360"/>
          <w:tab w:val="num" w:pos="1944"/>
        </w:tabs>
        <w:ind w:left="1944"/>
        <w:jc w:val="both"/>
        <w:rPr>
          <w:szCs w:val="24"/>
        </w:rPr>
      </w:pPr>
      <w:r w:rsidRPr="00123DB5">
        <w:rPr>
          <w:szCs w:val="24"/>
        </w:rPr>
        <w:t>Actor nhập tên và mật khẩu.</w:t>
      </w:r>
    </w:p>
    <w:p w:rsidR="0066148B" w:rsidRPr="00123DB5" w:rsidRDefault="0066148B" w:rsidP="001C0DBD">
      <w:pPr>
        <w:pStyle w:val="BodyText"/>
        <w:numPr>
          <w:ilvl w:val="0"/>
          <w:numId w:val="5"/>
        </w:numPr>
        <w:tabs>
          <w:tab w:val="clear" w:pos="360"/>
          <w:tab w:val="num" w:pos="1944"/>
        </w:tabs>
        <w:ind w:left="1944"/>
        <w:jc w:val="both"/>
        <w:rPr>
          <w:szCs w:val="24"/>
        </w:rPr>
      </w:pPr>
      <w:r w:rsidRPr="00123DB5">
        <w:rPr>
          <w:szCs w:val="24"/>
        </w:rPr>
        <w:t xml:space="preserve">Hệ thống kiểm chứng tên và mật khẩu được nhập và cho phép actor đăng nhập vào hệ thống. </w:t>
      </w:r>
    </w:p>
    <w:p w:rsidR="0066148B" w:rsidRPr="00123DB5" w:rsidRDefault="0066148B" w:rsidP="001C0DBD">
      <w:pPr>
        <w:pStyle w:val="BodyText"/>
        <w:numPr>
          <w:ilvl w:val="0"/>
          <w:numId w:val="5"/>
        </w:numPr>
        <w:tabs>
          <w:tab w:val="clear" w:pos="360"/>
          <w:tab w:val="num" w:pos="1944"/>
        </w:tabs>
        <w:ind w:left="1944"/>
        <w:jc w:val="both"/>
        <w:rPr>
          <w:szCs w:val="24"/>
        </w:rPr>
      </w:pPr>
      <w:r w:rsidRPr="00123DB5">
        <w:rPr>
          <w:szCs w:val="24"/>
          <w:lang w:val="en-US"/>
        </w:rPr>
        <w:t>Hệ thống sẽ hiển thị các chức năng tương ứng với vai trò của actor.</w:t>
      </w:r>
    </w:p>
    <w:p w:rsidR="0066148B" w:rsidRPr="00123DB5" w:rsidRDefault="0066148B" w:rsidP="0066148B">
      <w:pPr>
        <w:pStyle w:val="Heading3"/>
        <w:jc w:val="both"/>
        <w:rPr>
          <w:sz w:val="24"/>
          <w:szCs w:val="24"/>
        </w:rPr>
      </w:pPr>
      <w:r w:rsidRPr="00123DB5">
        <w:rPr>
          <w:sz w:val="24"/>
          <w:szCs w:val="24"/>
        </w:rPr>
        <w:t>Các dòng sự kiện khác</w:t>
      </w:r>
    </w:p>
    <w:p w:rsidR="0066148B" w:rsidRPr="00123DB5" w:rsidRDefault="0066148B" w:rsidP="0066148B">
      <w:pPr>
        <w:pStyle w:val="Heading4"/>
        <w:jc w:val="both"/>
        <w:rPr>
          <w:sz w:val="24"/>
          <w:szCs w:val="24"/>
        </w:rPr>
      </w:pPr>
      <w:r w:rsidRPr="00123DB5">
        <w:rPr>
          <w:sz w:val="24"/>
          <w:szCs w:val="24"/>
        </w:rPr>
        <w:t>Tên/Mật khẩu sai</w:t>
      </w:r>
    </w:p>
    <w:p w:rsidR="0066148B" w:rsidRPr="00123DB5" w:rsidRDefault="0066148B" w:rsidP="001C0DBD">
      <w:pPr>
        <w:pStyle w:val="BodyText"/>
        <w:ind w:left="1728"/>
        <w:jc w:val="both"/>
        <w:rPr>
          <w:szCs w:val="24"/>
        </w:rPr>
      </w:pPr>
      <w:r w:rsidRPr="00123DB5">
        <w:rPr>
          <w:szCs w:val="24"/>
        </w:rPr>
        <w:t xml:space="preserve">Nếu actor nhập sai tên hoặc mật khẩu, hệ thống sẽ hiển thị một thông báo lỗi. Actor có thể chọn trở về đầu của </w:t>
      </w:r>
      <w:r w:rsidRPr="00123DB5">
        <w:rPr>
          <w:b/>
          <w:szCs w:val="24"/>
        </w:rPr>
        <w:t>Dòng sự kiện chính</w:t>
      </w:r>
      <w:r w:rsidRPr="00123DB5">
        <w:rPr>
          <w:szCs w:val="24"/>
        </w:rPr>
        <w:t xml:space="preserve"> hoặc hủy bỏ việc đăng nhập, lúc này use case kết thúc.</w:t>
      </w:r>
    </w:p>
    <w:p w:rsidR="0066148B" w:rsidRPr="00123DB5" w:rsidRDefault="0066148B" w:rsidP="0066148B">
      <w:pPr>
        <w:pStyle w:val="Heading2"/>
        <w:jc w:val="both"/>
        <w:rPr>
          <w:sz w:val="24"/>
          <w:szCs w:val="24"/>
        </w:rPr>
      </w:pPr>
      <w:r w:rsidRPr="00123DB5">
        <w:rPr>
          <w:sz w:val="24"/>
          <w:szCs w:val="24"/>
        </w:rPr>
        <w:t xml:space="preserve">Các yêu cầu </w:t>
      </w:r>
      <w:r w:rsidR="001B00F7">
        <w:rPr>
          <w:sz w:val="24"/>
          <w:szCs w:val="24"/>
        </w:rPr>
        <w:t>đặc</w:t>
      </w:r>
      <w:r w:rsidRPr="00123DB5">
        <w:rPr>
          <w:sz w:val="24"/>
          <w:szCs w:val="24"/>
        </w:rPr>
        <w:t xml:space="preserve"> biệt</w:t>
      </w:r>
    </w:p>
    <w:p w:rsidR="0066148B" w:rsidRPr="00123DB5" w:rsidRDefault="0066148B" w:rsidP="001C0DBD">
      <w:pPr>
        <w:pStyle w:val="BodyText"/>
        <w:ind w:left="864"/>
        <w:jc w:val="both"/>
        <w:rPr>
          <w:szCs w:val="24"/>
        </w:rPr>
      </w:pPr>
      <w:r w:rsidRPr="00123DB5">
        <w:rPr>
          <w:szCs w:val="24"/>
        </w:rPr>
        <w:t>Không có</w:t>
      </w:r>
      <w:r w:rsidRPr="00123DB5">
        <w:rPr>
          <w:color w:val="000000"/>
          <w:szCs w:val="24"/>
        </w:rPr>
        <w:t>.</w:t>
      </w:r>
    </w:p>
    <w:p w:rsidR="0066148B" w:rsidRPr="00123DB5" w:rsidRDefault="0066148B" w:rsidP="0066148B">
      <w:pPr>
        <w:pStyle w:val="Heading2"/>
        <w:jc w:val="both"/>
        <w:rPr>
          <w:sz w:val="24"/>
          <w:szCs w:val="24"/>
        </w:rPr>
      </w:pPr>
      <w:bookmarkStart w:id="20" w:name="_Toc453020001"/>
      <w:bookmarkStart w:id="21" w:name="_Toc460198383"/>
      <w:r w:rsidRPr="00123DB5">
        <w:rPr>
          <w:sz w:val="24"/>
          <w:szCs w:val="24"/>
        </w:rPr>
        <w:t>Post-Conditions</w:t>
      </w:r>
      <w:bookmarkEnd w:id="20"/>
      <w:bookmarkEnd w:id="21"/>
    </w:p>
    <w:p w:rsidR="0066148B" w:rsidRPr="00123DB5" w:rsidRDefault="0066148B" w:rsidP="001C0DBD">
      <w:pPr>
        <w:pStyle w:val="BodyText"/>
        <w:ind w:left="864"/>
        <w:jc w:val="both"/>
        <w:rPr>
          <w:szCs w:val="24"/>
        </w:rPr>
      </w:pPr>
      <w:r w:rsidRPr="00123DB5">
        <w:rPr>
          <w:szCs w:val="24"/>
        </w:rPr>
        <w:t>Nếu use case thành công, actor lúc này đã đăng nhập vào hệ thống. Nếu không trạng thái hệ thống không thay đổi.</w:t>
      </w:r>
    </w:p>
    <w:p w:rsidR="0066148B" w:rsidRPr="00123DB5" w:rsidRDefault="0066148B" w:rsidP="0066148B">
      <w:pPr>
        <w:pStyle w:val="Heading2"/>
        <w:jc w:val="both"/>
        <w:rPr>
          <w:sz w:val="24"/>
          <w:szCs w:val="24"/>
        </w:rPr>
      </w:pPr>
      <w:r w:rsidRPr="00123DB5">
        <w:rPr>
          <w:sz w:val="24"/>
          <w:szCs w:val="24"/>
        </w:rPr>
        <w:t>Điểm mở rộng</w:t>
      </w:r>
    </w:p>
    <w:p w:rsidR="0066148B" w:rsidRPr="00123DB5" w:rsidRDefault="0066148B" w:rsidP="001C0DBD">
      <w:pPr>
        <w:pStyle w:val="BodyText"/>
        <w:ind w:left="864"/>
        <w:jc w:val="both"/>
        <w:rPr>
          <w:szCs w:val="24"/>
          <w:lang w:val="en-US"/>
        </w:rPr>
      </w:pPr>
      <w:r w:rsidRPr="00123DB5">
        <w:rPr>
          <w:szCs w:val="24"/>
        </w:rPr>
        <w:t xml:space="preserve">Không có. </w:t>
      </w:r>
    </w:p>
    <w:p w:rsidR="0066148B" w:rsidRDefault="0066148B" w:rsidP="0066148B">
      <w:pPr>
        <w:pStyle w:val="BodyText"/>
        <w:ind w:left="0"/>
        <w:jc w:val="both"/>
        <w:rPr>
          <w:szCs w:val="24"/>
          <w:lang w:val="en-US"/>
        </w:rPr>
      </w:pPr>
    </w:p>
    <w:p w:rsidR="000D691E" w:rsidRPr="00123DB5" w:rsidRDefault="000D691E" w:rsidP="0066148B">
      <w:pPr>
        <w:pStyle w:val="BodyText"/>
        <w:ind w:left="0"/>
        <w:jc w:val="both"/>
        <w:rPr>
          <w:szCs w:val="24"/>
          <w:lang w:val="en-US"/>
        </w:rPr>
      </w:pPr>
    </w:p>
    <w:p w:rsidR="0066148B" w:rsidRPr="00123DB5" w:rsidRDefault="0066148B" w:rsidP="0066148B">
      <w:pPr>
        <w:pStyle w:val="Heading1"/>
        <w:jc w:val="both"/>
        <w:rPr>
          <w:szCs w:val="24"/>
        </w:rPr>
      </w:pPr>
      <w:bookmarkStart w:id="22" w:name="_Toc452105404"/>
      <w:bookmarkStart w:id="23" w:name="_Toc452184268"/>
      <w:bookmarkStart w:id="24" w:name="_Toc452186723"/>
      <w:bookmarkStart w:id="25" w:name="_Toc452198082"/>
      <w:bookmarkStart w:id="26" w:name="_Toc460198403"/>
      <w:r w:rsidRPr="00123DB5">
        <w:rPr>
          <w:szCs w:val="24"/>
        </w:rPr>
        <w:t>Register for Courses</w:t>
      </w:r>
      <w:bookmarkEnd w:id="22"/>
      <w:bookmarkEnd w:id="23"/>
      <w:bookmarkEnd w:id="24"/>
      <w:bookmarkEnd w:id="25"/>
      <w:bookmarkEnd w:id="26"/>
      <w:r w:rsidRPr="00123DB5">
        <w:rPr>
          <w:szCs w:val="24"/>
        </w:rPr>
        <w:t xml:space="preserve"> (Đăng ký học phần)</w:t>
      </w:r>
    </w:p>
    <w:p w:rsidR="0066148B" w:rsidRPr="00123DB5" w:rsidRDefault="0066148B" w:rsidP="0066148B">
      <w:pPr>
        <w:pStyle w:val="Heading2"/>
        <w:jc w:val="both"/>
        <w:rPr>
          <w:sz w:val="24"/>
          <w:szCs w:val="24"/>
        </w:rPr>
      </w:pPr>
      <w:r w:rsidRPr="00123DB5">
        <w:rPr>
          <w:sz w:val="24"/>
          <w:szCs w:val="24"/>
        </w:rPr>
        <w:t>Tóm tắt</w:t>
      </w:r>
    </w:p>
    <w:p w:rsidR="0066148B" w:rsidRPr="00123DB5" w:rsidRDefault="0066148B" w:rsidP="001C0DBD">
      <w:pPr>
        <w:pStyle w:val="BodyText"/>
        <w:ind w:left="864"/>
        <w:jc w:val="both"/>
        <w:rPr>
          <w:szCs w:val="24"/>
        </w:rPr>
      </w:pPr>
      <w:r w:rsidRPr="00123DB5">
        <w:rPr>
          <w:snapToGrid w:val="0"/>
          <w:szCs w:val="24"/>
        </w:rPr>
        <w:t xml:space="preserve">Use case này cho phép một sinh viên đăng ký các lớp học được mở trong học kỳ hiện tại. Sinh viên còn có thể cập nhật hoặc xóa các lớp học đã chọn nếu các thay đổi này diễn ra trong thời gian cho phép thay đổi đăng ký vào đầu học kỳ. Hệ thống Danh mục học phần cung cấp một danh sách tất cả các lớp được mở trong học kỳ hiện tại. </w:t>
      </w:r>
    </w:p>
    <w:p w:rsidR="0066148B" w:rsidRPr="00123DB5" w:rsidRDefault="0066148B" w:rsidP="0066148B">
      <w:pPr>
        <w:pStyle w:val="Heading2"/>
        <w:jc w:val="both"/>
        <w:rPr>
          <w:sz w:val="24"/>
          <w:szCs w:val="24"/>
        </w:rPr>
      </w:pPr>
      <w:r w:rsidRPr="00123DB5">
        <w:rPr>
          <w:sz w:val="24"/>
          <w:szCs w:val="24"/>
        </w:rPr>
        <w:t>Điều kiện tiên quyết</w:t>
      </w:r>
    </w:p>
    <w:p w:rsidR="0066148B" w:rsidRPr="00123DB5" w:rsidRDefault="0066148B" w:rsidP="001C0DBD">
      <w:pPr>
        <w:pStyle w:val="BodyText"/>
        <w:ind w:left="864"/>
        <w:jc w:val="both"/>
        <w:rPr>
          <w:szCs w:val="24"/>
        </w:rPr>
      </w:pPr>
      <w:r w:rsidRPr="00123DB5">
        <w:rPr>
          <w:szCs w:val="24"/>
          <w:lang w:val="en-US"/>
        </w:rPr>
        <w:t>Sinh viên</w:t>
      </w:r>
      <w:r w:rsidRPr="00123DB5">
        <w:rPr>
          <w:szCs w:val="24"/>
        </w:rPr>
        <w:t xml:space="preserve"> phải đăng nhập vào hệ thống trước khi use case bắt đầu.</w:t>
      </w:r>
    </w:p>
    <w:p w:rsidR="0066148B" w:rsidRPr="00123DB5" w:rsidRDefault="0066148B" w:rsidP="0066148B">
      <w:pPr>
        <w:pStyle w:val="Heading2"/>
        <w:jc w:val="both"/>
        <w:rPr>
          <w:sz w:val="24"/>
          <w:szCs w:val="24"/>
        </w:rPr>
      </w:pPr>
      <w:r w:rsidRPr="00123DB5">
        <w:rPr>
          <w:sz w:val="24"/>
          <w:szCs w:val="24"/>
        </w:rPr>
        <w:t>Dòng sự kiện</w:t>
      </w:r>
    </w:p>
    <w:p w:rsidR="0066148B" w:rsidRPr="00123DB5" w:rsidRDefault="0066148B" w:rsidP="0066148B">
      <w:pPr>
        <w:pStyle w:val="Heading3"/>
        <w:jc w:val="both"/>
        <w:rPr>
          <w:sz w:val="24"/>
          <w:szCs w:val="24"/>
        </w:rPr>
      </w:pPr>
      <w:r w:rsidRPr="00123DB5">
        <w:rPr>
          <w:sz w:val="24"/>
          <w:szCs w:val="24"/>
        </w:rPr>
        <w:t xml:space="preserve">Dòng sự kiện chính </w:t>
      </w:r>
    </w:p>
    <w:p w:rsidR="0066148B" w:rsidRPr="00123DB5" w:rsidRDefault="0066148B" w:rsidP="001C0DBD">
      <w:pPr>
        <w:pStyle w:val="BodyText"/>
        <w:ind w:left="1584"/>
        <w:jc w:val="both"/>
        <w:rPr>
          <w:szCs w:val="24"/>
        </w:rPr>
      </w:pPr>
      <w:r w:rsidRPr="00123DB5">
        <w:rPr>
          <w:szCs w:val="24"/>
        </w:rPr>
        <w:t>Use Case này bắt đầu khi một sinh viên muốn đăng ký học phần, hoặc thay đổi lịch học  đã đăng ký.</w:t>
      </w:r>
    </w:p>
    <w:p w:rsidR="0066148B" w:rsidRPr="00123DB5" w:rsidRDefault="0066148B" w:rsidP="001C0DBD">
      <w:pPr>
        <w:pStyle w:val="BodyText"/>
        <w:numPr>
          <w:ilvl w:val="0"/>
          <w:numId w:val="17"/>
        </w:numPr>
        <w:tabs>
          <w:tab w:val="clear" w:pos="720"/>
          <w:tab w:val="num" w:pos="1584"/>
        </w:tabs>
        <w:ind w:left="1944"/>
        <w:jc w:val="both"/>
        <w:rPr>
          <w:szCs w:val="24"/>
        </w:rPr>
      </w:pPr>
      <w:r w:rsidRPr="00123DB5">
        <w:rPr>
          <w:szCs w:val="24"/>
        </w:rPr>
        <w:t>Hệ thống yêu cầu sinh viên chọn chức năng muốn thực hiện</w:t>
      </w:r>
      <w:r w:rsidRPr="00123DB5">
        <w:rPr>
          <w:szCs w:val="24"/>
          <w:lang w:val="en-US"/>
        </w:rPr>
        <w:t>:</w:t>
      </w:r>
      <w:r w:rsidRPr="00123DB5">
        <w:rPr>
          <w:szCs w:val="24"/>
        </w:rPr>
        <w:t xml:space="preserve"> Create a Schedule, Update a Schedule, Delete a Schedule.</w:t>
      </w:r>
    </w:p>
    <w:p w:rsidR="0066148B" w:rsidRPr="00123DB5" w:rsidRDefault="0066148B" w:rsidP="001C0DBD">
      <w:pPr>
        <w:pStyle w:val="BodyText"/>
        <w:numPr>
          <w:ilvl w:val="0"/>
          <w:numId w:val="17"/>
        </w:numPr>
        <w:tabs>
          <w:tab w:val="clear" w:pos="720"/>
          <w:tab w:val="num" w:pos="1944"/>
        </w:tabs>
        <w:ind w:left="1944"/>
        <w:jc w:val="both"/>
        <w:rPr>
          <w:szCs w:val="24"/>
        </w:rPr>
      </w:pPr>
      <w:r w:rsidRPr="00123DB5">
        <w:rPr>
          <w:szCs w:val="24"/>
        </w:rPr>
        <w:lastRenderedPageBreak/>
        <w:t xml:space="preserve">Nếu sinh viên chọn “Creat a Schedule”, luồng phụ </w:t>
      </w:r>
      <w:r w:rsidRPr="00123DB5">
        <w:rPr>
          <w:b/>
          <w:bCs/>
          <w:szCs w:val="24"/>
        </w:rPr>
        <w:t>Creat a Schedule</w:t>
      </w:r>
      <w:r w:rsidRPr="00123DB5">
        <w:rPr>
          <w:bCs/>
          <w:szCs w:val="24"/>
        </w:rPr>
        <w:t xml:space="preserve"> được thực hiện</w:t>
      </w:r>
      <w:r w:rsidRPr="00123DB5">
        <w:rPr>
          <w:szCs w:val="24"/>
        </w:rPr>
        <w:t>.</w:t>
      </w:r>
    </w:p>
    <w:p w:rsidR="0066148B" w:rsidRPr="00123DB5" w:rsidRDefault="0066148B" w:rsidP="001C0DBD">
      <w:pPr>
        <w:pStyle w:val="BodyText"/>
        <w:ind w:left="1944"/>
        <w:jc w:val="both"/>
        <w:rPr>
          <w:szCs w:val="24"/>
        </w:rPr>
      </w:pPr>
      <w:r w:rsidRPr="00123DB5">
        <w:rPr>
          <w:szCs w:val="24"/>
        </w:rPr>
        <w:t xml:space="preserve">Nếu sinh viên chọn “Update a Schedule”, luồng phụ </w:t>
      </w:r>
      <w:r w:rsidRPr="00123DB5">
        <w:rPr>
          <w:b/>
          <w:szCs w:val="24"/>
        </w:rPr>
        <w:t>Update a Schedule</w:t>
      </w:r>
      <w:r w:rsidRPr="00123DB5">
        <w:rPr>
          <w:szCs w:val="24"/>
        </w:rPr>
        <w:t xml:space="preserve"> </w:t>
      </w:r>
      <w:r w:rsidRPr="00123DB5">
        <w:rPr>
          <w:bCs/>
          <w:szCs w:val="24"/>
        </w:rPr>
        <w:t>được thực hiện</w:t>
      </w:r>
      <w:r w:rsidRPr="00123DB5">
        <w:rPr>
          <w:szCs w:val="24"/>
        </w:rPr>
        <w:t>.</w:t>
      </w:r>
    </w:p>
    <w:p w:rsidR="0066148B" w:rsidRPr="00123DB5" w:rsidRDefault="0066148B" w:rsidP="001C0DBD">
      <w:pPr>
        <w:pStyle w:val="BodyText"/>
        <w:ind w:left="1944"/>
        <w:jc w:val="both"/>
        <w:rPr>
          <w:szCs w:val="24"/>
        </w:rPr>
      </w:pPr>
      <w:r w:rsidRPr="00123DB5">
        <w:rPr>
          <w:szCs w:val="24"/>
        </w:rPr>
        <w:t xml:space="preserve">Nếu sinh viên chọn “Delete a Schedule”, luồng phụ </w:t>
      </w:r>
      <w:r w:rsidRPr="00123DB5">
        <w:rPr>
          <w:b/>
          <w:szCs w:val="24"/>
        </w:rPr>
        <w:t>Delete a Schedule</w:t>
      </w:r>
      <w:r w:rsidRPr="00123DB5">
        <w:rPr>
          <w:szCs w:val="24"/>
        </w:rPr>
        <w:t xml:space="preserve"> </w:t>
      </w:r>
      <w:r w:rsidRPr="00123DB5">
        <w:rPr>
          <w:bCs/>
          <w:szCs w:val="24"/>
        </w:rPr>
        <w:t>được thực hiện</w:t>
      </w:r>
      <w:r w:rsidRPr="00123DB5">
        <w:rPr>
          <w:szCs w:val="24"/>
        </w:rPr>
        <w:t>.</w:t>
      </w:r>
    </w:p>
    <w:p w:rsidR="0066148B" w:rsidRPr="00DC1176" w:rsidRDefault="0066148B" w:rsidP="0066148B">
      <w:pPr>
        <w:pStyle w:val="Heading3"/>
        <w:numPr>
          <w:ilvl w:val="2"/>
          <w:numId w:val="25"/>
        </w:numPr>
        <w:jc w:val="both"/>
        <w:rPr>
          <w:sz w:val="24"/>
          <w:szCs w:val="24"/>
        </w:rPr>
      </w:pPr>
      <w:bookmarkStart w:id="27" w:name="_Toc452105408"/>
      <w:bookmarkStart w:id="28" w:name="_Toc452184272"/>
      <w:bookmarkStart w:id="29" w:name="_Toc452186727"/>
      <w:r w:rsidRPr="00DC1176">
        <w:rPr>
          <w:sz w:val="24"/>
          <w:szCs w:val="24"/>
        </w:rPr>
        <w:t xml:space="preserve">Các dòng sự kiện phụ </w:t>
      </w:r>
    </w:p>
    <w:p w:rsidR="0066148B" w:rsidRPr="00123DB5" w:rsidRDefault="0066148B" w:rsidP="0066148B">
      <w:pPr>
        <w:pStyle w:val="Heading4"/>
        <w:jc w:val="both"/>
        <w:rPr>
          <w:b/>
          <w:sz w:val="24"/>
          <w:szCs w:val="24"/>
        </w:rPr>
      </w:pPr>
      <w:r w:rsidRPr="00123DB5">
        <w:rPr>
          <w:b/>
          <w:sz w:val="24"/>
          <w:szCs w:val="24"/>
        </w:rPr>
        <w:t>Create a Schedule</w:t>
      </w:r>
      <w:bookmarkEnd w:id="27"/>
      <w:bookmarkEnd w:id="28"/>
      <w:bookmarkEnd w:id="29"/>
    </w:p>
    <w:p w:rsidR="0066148B" w:rsidRPr="00123DB5" w:rsidRDefault="0066148B" w:rsidP="001C0DBD">
      <w:pPr>
        <w:pStyle w:val="BodyText"/>
        <w:numPr>
          <w:ilvl w:val="0"/>
          <w:numId w:val="12"/>
        </w:numPr>
        <w:tabs>
          <w:tab w:val="clear" w:pos="360"/>
          <w:tab w:val="num" w:pos="1800"/>
        </w:tabs>
        <w:ind w:left="1800"/>
        <w:jc w:val="both"/>
        <w:rPr>
          <w:szCs w:val="24"/>
        </w:rPr>
      </w:pPr>
      <w:r w:rsidRPr="00123DB5">
        <w:rPr>
          <w:szCs w:val="24"/>
        </w:rPr>
        <w:t>Hệ thống lấy danh sách học phần có mở trong học kỳ từ hệ thống Course Catalog System và thể hiện dưới dạng danh sách cho sinh viên chọn.</w:t>
      </w:r>
    </w:p>
    <w:p w:rsidR="0066148B" w:rsidRPr="00123DB5" w:rsidRDefault="0066148B" w:rsidP="001C0DBD">
      <w:pPr>
        <w:pStyle w:val="BodyText"/>
        <w:numPr>
          <w:ilvl w:val="0"/>
          <w:numId w:val="12"/>
        </w:numPr>
        <w:tabs>
          <w:tab w:val="clear" w:pos="360"/>
          <w:tab w:val="num" w:pos="1800"/>
        </w:tabs>
        <w:ind w:left="1800"/>
        <w:jc w:val="both"/>
        <w:rPr>
          <w:szCs w:val="24"/>
        </w:rPr>
      </w:pPr>
      <w:r w:rsidRPr="00123DB5">
        <w:rPr>
          <w:szCs w:val="24"/>
        </w:rPr>
        <w:t xml:space="preserve">Sinh viên chọn 4 học phần bắt buộc và hai học phần </w:t>
      </w:r>
      <w:r w:rsidR="001B00F7">
        <w:rPr>
          <w:szCs w:val="24"/>
          <w:lang w:val="en-US"/>
        </w:rPr>
        <w:t>thay thế</w:t>
      </w:r>
      <w:r w:rsidRPr="00123DB5">
        <w:rPr>
          <w:szCs w:val="24"/>
        </w:rPr>
        <w:t xml:space="preserve"> từ danh sách trên.</w:t>
      </w:r>
    </w:p>
    <w:p w:rsidR="0066148B" w:rsidRPr="00123DB5" w:rsidRDefault="0066148B" w:rsidP="001C0DBD">
      <w:pPr>
        <w:pStyle w:val="BodyText"/>
        <w:numPr>
          <w:ilvl w:val="0"/>
          <w:numId w:val="12"/>
        </w:numPr>
        <w:tabs>
          <w:tab w:val="clear" w:pos="360"/>
          <w:tab w:val="num" w:pos="1800"/>
        </w:tabs>
        <w:ind w:left="1800"/>
        <w:jc w:val="both"/>
        <w:rPr>
          <w:szCs w:val="24"/>
        </w:rPr>
      </w:pPr>
      <w:r w:rsidRPr="00123DB5">
        <w:rPr>
          <w:szCs w:val="24"/>
        </w:rPr>
        <w:t xml:space="preserve">Sau khi sinh viên chọn, hệ thống tạo một </w:t>
      </w:r>
      <w:r w:rsidRPr="00123DB5">
        <w:rPr>
          <w:szCs w:val="24"/>
          <w:lang w:val="en-US"/>
        </w:rPr>
        <w:t>lịch học</w:t>
      </w:r>
      <w:r w:rsidRPr="00123DB5">
        <w:rPr>
          <w:szCs w:val="24"/>
        </w:rPr>
        <w:t xml:space="preserve"> chứa những học phần sinh viên đã đăng ký.</w:t>
      </w:r>
    </w:p>
    <w:p w:rsidR="0066148B" w:rsidRPr="00123DB5" w:rsidRDefault="0066148B" w:rsidP="001C0DBD">
      <w:pPr>
        <w:pStyle w:val="BodyText"/>
        <w:numPr>
          <w:ilvl w:val="0"/>
          <w:numId w:val="12"/>
        </w:numPr>
        <w:tabs>
          <w:tab w:val="clear" w:pos="360"/>
          <w:tab w:val="num" w:pos="1800"/>
        </w:tabs>
        <w:ind w:left="1800"/>
        <w:jc w:val="both"/>
        <w:rPr>
          <w:szCs w:val="24"/>
        </w:rPr>
      </w:pPr>
      <w:r w:rsidRPr="00123DB5">
        <w:rPr>
          <w:szCs w:val="24"/>
        </w:rPr>
        <w:t>Sinh viên kiểm tra và xác nhận lịch học,</w:t>
      </w:r>
      <w:r w:rsidR="001B00F7">
        <w:rPr>
          <w:szCs w:val="24"/>
          <w:lang w:val="en-US"/>
        </w:rPr>
        <w:t xml:space="preserve"> luồng sự kiện</w:t>
      </w:r>
      <w:r w:rsidRPr="00123DB5">
        <w:rPr>
          <w:szCs w:val="24"/>
        </w:rPr>
        <w:t xml:space="preserve"> </w:t>
      </w:r>
      <w:r w:rsidRPr="00123DB5">
        <w:rPr>
          <w:b/>
          <w:szCs w:val="24"/>
        </w:rPr>
        <w:t xml:space="preserve">Submit Schedule </w:t>
      </w:r>
      <w:r w:rsidRPr="00123DB5">
        <w:rPr>
          <w:bCs/>
          <w:szCs w:val="24"/>
        </w:rPr>
        <w:t xml:space="preserve">được thực </w:t>
      </w:r>
      <w:r w:rsidR="001B00F7">
        <w:rPr>
          <w:bCs/>
          <w:szCs w:val="24"/>
          <w:lang w:val="en-US"/>
        </w:rPr>
        <w:t>hiện</w:t>
      </w:r>
      <w:r w:rsidRPr="00123DB5">
        <w:rPr>
          <w:bCs/>
          <w:szCs w:val="24"/>
        </w:rPr>
        <w:t>.</w:t>
      </w:r>
    </w:p>
    <w:p w:rsidR="0066148B" w:rsidRPr="00123DB5" w:rsidRDefault="0066148B" w:rsidP="0066148B">
      <w:pPr>
        <w:pStyle w:val="Heading4"/>
        <w:jc w:val="both"/>
        <w:rPr>
          <w:b/>
          <w:sz w:val="24"/>
          <w:szCs w:val="24"/>
        </w:rPr>
      </w:pPr>
      <w:bookmarkStart w:id="30" w:name="_Toc452105409"/>
      <w:bookmarkStart w:id="31" w:name="_Toc452184273"/>
      <w:bookmarkStart w:id="32" w:name="_Toc452186728"/>
      <w:r w:rsidRPr="00123DB5">
        <w:rPr>
          <w:b/>
          <w:sz w:val="24"/>
          <w:szCs w:val="24"/>
        </w:rPr>
        <w:t>Update a Schedule</w:t>
      </w:r>
      <w:bookmarkEnd w:id="30"/>
      <w:bookmarkEnd w:id="31"/>
      <w:bookmarkEnd w:id="32"/>
    </w:p>
    <w:p w:rsidR="0066148B" w:rsidRPr="00123DB5" w:rsidRDefault="0066148B" w:rsidP="001C0DBD">
      <w:pPr>
        <w:pStyle w:val="BodyText"/>
        <w:numPr>
          <w:ilvl w:val="0"/>
          <w:numId w:val="11"/>
        </w:numPr>
        <w:tabs>
          <w:tab w:val="clear" w:pos="360"/>
          <w:tab w:val="num" w:pos="1080"/>
        </w:tabs>
        <w:ind w:left="1800"/>
        <w:jc w:val="both"/>
        <w:rPr>
          <w:szCs w:val="24"/>
        </w:rPr>
      </w:pPr>
      <w:r w:rsidRPr="00123DB5">
        <w:rPr>
          <w:szCs w:val="24"/>
        </w:rPr>
        <w:t xml:space="preserve">Hệ thống lấy và hiển thị </w:t>
      </w:r>
      <w:r w:rsidRPr="00123DB5">
        <w:rPr>
          <w:szCs w:val="24"/>
          <w:lang w:val="en-US"/>
        </w:rPr>
        <w:t>lịc</w:t>
      </w:r>
      <w:r w:rsidR="001B00F7">
        <w:rPr>
          <w:szCs w:val="24"/>
          <w:lang w:val="en-US"/>
        </w:rPr>
        <w:t>h</w:t>
      </w:r>
      <w:r w:rsidRPr="00123DB5">
        <w:rPr>
          <w:szCs w:val="24"/>
          <w:lang w:val="en-US"/>
        </w:rPr>
        <w:t xml:space="preserve"> học</w:t>
      </w:r>
      <w:r w:rsidRPr="00123DB5">
        <w:rPr>
          <w:szCs w:val="24"/>
        </w:rPr>
        <w:t xml:space="preserve"> mà sinh viên đã đăng ký (trong học kỳ hiện tại)</w:t>
      </w:r>
    </w:p>
    <w:p w:rsidR="0066148B" w:rsidRPr="00123DB5" w:rsidRDefault="0066148B" w:rsidP="001C0DBD">
      <w:pPr>
        <w:pStyle w:val="BodyText"/>
        <w:numPr>
          <w:ilvl w:val="0"/>
          <w:numId w:val="11"/>
        </w:numPr>
        <w:tabs>
          <w:tab w:val="clear" w:pos="360"/>
          <w:tab w:val="num" w:pos="1080"/>
        </w:tabs>
        <w:ind w:left="1800"/>
        <w:jc w:val="both"/>
        <w:rPr>
          <w:szCs w:val="24"/>
        </w:rPr>
      </w:pPr>
      <w:r w:rsidRPr="00123DB5">
        <w:rPr>
          <w:szCs w:val="24"/>
        </w:rPr>
        <w:t>Hệ thống lấy danh sách học phần có mở trong học kỳ từ hệ thống Course Catalog System và thể hiện dưới dạng danh sách cho sinh viên chọn.</w:t>
      </w:r>
    </w:p>
    <w:p w:rsidR="0066148B" w:rsidRPr="00123DB5" w:rsidRDefault="0066148B" w:rsidP="001C0DBD">
      <w:pPr>
        <w:pStyle w:val="BodyText"/>
        <w:numPr>
          <w:ilvl w:val="0"/>
          <w:numId w:val="11"/>
        </w:numPr>
        <w:tabs>
          <w:tab w:val="clear" w:pos="360"/>
          <w:tab w:val="num" w:pos="1080"/>
        </w:tabs>
        <w:ind w:left="1800"/>
        <w:jc w:val="both"/>
        <w:rPr>
          <w:szCs w:val="24"/>
        </w:rPr>
      </w:pPr>
      <w:r w:rsidRPr="00123DB5">
        <w:rPr>
          <w:szCs w:val="24"/>
        </w:rPr>
        <w:t xml:space="preserve">Sinh viên có thể cập nhật lại bằng cách xóa và tạo mới. Sinh viên có thể chọn thêm những học phần mới hoặc loại bỏ những học phần đã đăng ký. </w:t>
      </w:r>
    </w:p>
    <w:p w:rsidR="0066148B" w:rsidRPr="00123DB5" w:rsidRDefault="0066148B" w:rsidP="001C0DBD">
      <w:pPr>
        <w:pStyle w:val="BodyText"/>
        <w:numPr>
          <w:ilvl w:val="0"/>
          <w:numId w:val="11"/>
        </w:numPr>
        <w:tabs>
          <w:tab w:val="clear" w:pos="360"/>
          <w:tab w:val="num" w:pos="1080"/>
        </w:tabs>
        <w:ind w:left="1800"/>
        <w:jc w:val="both"/>
        <w:rPr>
          <w:szCs w:val="24"/>
        </w:rPr>
      </w:pPr>
      <w:r w:rsidRPr="00123DB5">
        <w:rPr>
          <w:szCs w:val="24"/>
        </w:rPr>
        <w:t>Sau khi sinh viên lựa chọn xong, hệ thống cập nhật lại lịch học cho sinh viên.</w:t>
      </w:r>
    </w:p>
    <w:p w:rsidR="0066148B" w:rsidRPr="00123DB5" w:rsidRDefault="0066148B" w:rsidP="001C0DBD">
      <w:pPr>
        <w:pStyle w:val="BodyText"/>
        <w:numPr>
          <w:ilvl w:val="0"/>
          <w:numId w:val="11"/>
        </w:numPr>
        <w:tabs>
          <w:tab w:val="clear" w:pos="360"/>
          <w:tab w:val="num" w:pos="1080"/>
        </w:tabs>
        <w:ind w:left="1800"/>
        <w:jc w:val="both"/>
        <w:rPr>
          <w:szCs w:val="24"/>
        </w:rPr>
      </w:pPr>
      <w:r w:rsidRPr="00123DB5">
        <w:rPr>
          <w:szCs w:val="24"/>
        </w:rPr>
        <w:t>Luồng sự kiệ</w:t>
      </w:r>
      <w:r w:rsidRPr="00123DB5">
        <w:rPr>
          <w:szCs w:val="24"/>
          <w:lang w:val="en-US"/>
        </w:rPr>
        <w:t>n</w:t>
      </w:r>
      <w:r w:rsidRPr="00123DB5">
        <w:rPr>
          <w:szCs w:val="24"/>
        </w:rPr>
        <w:t xml:space="preserve"> </w:t>
      </w:r>
      <w:r w:rsidRPr="00123DB5">
        <w:rPr>
          <w:b/>
          <w:szCs w:val="24"/>
        </w:rPr>
        <w:t>Submit Schedule</w:t>
      </w:r>
      <w:r w:rsidRPr="00123DB5">
        <w:rPr>
          <w:szCs w:val="24"/>
        </w:rPr>
        <w:t xml:space="preserve"> được thực hiện.</w:t>
      </w:r>
    </w:p>
    <w:p w:rsidR="0066148B" w:rsidRPr="00123DB5" w:rsidRDefault="0066148B" w:rsidP="0066148B">
      <w:pPr>
        <w:pStyle w:val="Heading4"/>
        <w:jc w:val="both"/>
        <w:rPr>
          <w:b/>
          <w:sz w:val="24"/>
          <w:szCs w:val="24"/>
        </w:rPr>
      </w:pPr>
      <w:bookmarkStart w:id="33" w:name="_Toc452105410"/>
      <w:bookmarkStart w:id="34" w:name="_Toc452184274"/>
      <w:bookmarkStart w:id="35" w:name="_Toc452186729"/>
      <w:r w:rsidRPr="00123DB5">
        <w:rPr>
          <w:b/>
          <w:sz w:val="24"/>
          <w:szCs w:val="24"/>
        </w:rPr>
        <w:t>Delete a Schedule</w:t>
      </w:r>
      <w:bookmarkEnd w:id="33"/>
      <w:bookmarkEnd w:id="34"/>
      <w:bookmarkEnd w:id="35"/>
    </w:p>
    <w:p w:rsidR="0066148B" w:rsidRPr="00123DB5" w:rsidRDefault="0066148B" w:rsidP="001C0DBD">
      <w:pPr>
        <w:pStyle w:val="BodyText"/>
        <w:numPr>
          <w:ilvl w:val="0"/>
          <w:numId w:val="21"/>
        </w:numPr>
        <w:tabs>
          <w:tab w:val="clear" w:pos="360"/>
          <w:tab w:val="num" w:pos="1800"/>
        </w:tabs>
        <w:ind w:left="1800"/>
        <w:jc w:val="both"/>
        <w:rPr>
          <w:szCs w:val="24"/>
        </w:rPr>
      </w:pPr>
      <w:r w:rsidRPr="00123DB5">
        <w:rPr>
          <w:szCs w:val="24"/>
        </w:rPr>
        <w:t>Hệ thống lấy và hiển thị lịch học mà sinh viên đã đăng ký (trong học kỳ hiện tại).</w:t>
      </w:r>
    </w:p>
    <w:p w:rsidR="0066148B" w:rsidRPr="00123DB5" w:rsidRDefault="0066148B" w:rsidP="001C0DBD">
      <w:pPr>
        <w:pStyle w:val="BodyText"/>
        <w:numPr>
          <w:ilvl w:val="0"/>
          <w:numId w:val="21"/>
        </w:numPr>
        <w:tabs>
          <w:tab w:val="clear" w:pos="360"/>
          <w:tab w:val="num" w:pos="1800"/>
        </w:tabs>
        <w:ind w:left="1800"/>
        <w:jc w:val="both"/>
        <w:rPr>
          <w:szCs w:val="24"/>
        </w:rPr>
      </w:pPr>
      <w:r w:rsidRPr="00123DB5">
        <w:rPr>
          <w:szCs w:val="24"/>
        </w:rPr>
        <w:t>Hệ thống  yêu  cầu sinh viên xác nhận việc xóa.</w:t>
      </w:r>
    </w:p>
    <w:p w:rsidR="0066148B" w:rsidRPr="00123DB5" w:rsidRDefault="0066148B" w:rsidP="001C0DBD">
      <w:pPr>
        <w:pStyle w:val="BodyText"/>
        <w:numPr>
          <w:ilvl w:val="0"/>
          <w:numId w:val="21"/>
        </w:numPr>
        <w:tabs>
          <w:tab w:val="clear" w:pos="360"/>
          <w:tab w:val="num" w:pos="1800"/>
        </w:tabs>
        <w:ind w:left="1800"/>
        <w:jc w:val="both"/>
        <w:rPr>
          <w:szCs w:val="24"/>
        </w:rPr>
      </w:pPr>
      <w:r w:rsidRPr="00123DB5">
        <w:rPr>
          <w:szCs w:val="24"/>
        </w:rPr>
        <w:t>Sinh viên xác nhận việc xóa.</w:t>
      </w:r>
    </w:p>
    <w:p w:rsidR="0066148B" w:rsidRPr="00123DB5" w:rsidRDefault="0066148B" w:rsidP="001C0DBD">
      <w:pPr>
        <w:pStyle w:val="BodyText"/>
        <w:numPr>
          <w:ilvl w:val="0"/>
          <w:numId w:val="21"/>
        </w:numPr>
        <w:tabs>
          <w:tab w:val="clear" w:pos="360"/>
          <w:tab w:val="num" w:pos="1800"/>
        </w:tabs>
        <w:ind w:left="1800"/>
        <w:jc w:val="both"/>
        <w:rPr>
          <w:szCs w:val="24"/>
        </w:rPr>
      </w:pPr>
      <w:r w:rsidRPr="00123DB5">
        <w:rPr>
          <w:szCs w:val="24"/>
        </w:rPr>
        <w:t>Hệ thống xóa lịch học của sinh viên.</w:t>
      </w:r>
    </w:p>
    <w:p w:rsidR="0066148B" w:rsidRPr="00123DB5" w:rsidRDefault="0066148B" w:rsidP="001C0DBD">
      <w:pPr>
        <w:pStyle w:val="BodyText"/>
        <w:numPr>
          <w:ilvl w:val="0"/>
          <w:numId w:val="21"/>
        </w:numPr>
        <w:tabs>
          <w:tab w:val="clear" w:pos="360"/>
          <w:tab w:val="num" w:pos="1800"/>
        </w:tabs>
        <w:ind w:left="1800"/>
        <w:jc w:val="both"/>
        <w:rPr>
          <w:szCs w:val="24"/>
        </w:rPr>
      </w:pPr>
      <w:r w:rsidRPr="00123DB5">
        <w:rPr>
          <w:szCs w:val="24"/>
        </w:rPr>
        <w:t>Hệ thống xóa lịch học của sv</w:t>
      </w:r>
    </w:p>
    <w:p w:rsidR="0066148B" w:rsidRPr="00123DB5" w:rsidRDefault="0066148B" w:rsidP="0066148B">
      <w:pPr>
        <w:pStyle w:val="Heading4"/>
        <w:jc w:val="both"/>
        <w:rPr>
          <w:b/>
          <w:sz w:val="24"/>
          <w:szCs w:val="24"/>
        </w:rPr>
      </w:pPr>
      <w:r w:rsidRPr="00123DB5">
        <w:rPr>
          <w:b/>
          <w:sz w:val="24"/>
          <w:szCs w:val="24"/>
        </w:rPr>
        <w:t>Submit Schedule</w:t>
      </w:r>
    </w:p>
    <w:p w:rsidR="0066148B" w:rsidRPr="00123DB5" w:rsidRDefault="0066148B" w:rsidP="001C0DBD">
      <w:pPr>
        <w:pStyle w:val="Paragraph1"/>
        <w:spacing w:before="0" w:after="120" w:line="240" w:lineRule="atLeast"/>
        <w:ind w:left="1440"/>
        <w:rPr>
          <w:szCs w:val="24"/>
          <w:lang w:val="en-US"/>
        </w:rPr>
      </w:pPr>
      <w:r w:rsidRPr="00123DB5">
        <w:rPr>
          <w:szCs w:val="24"/>
        </w:rPr>
        <w:t xml:space="preserve">Đối với mỗi học phần trong lịch học, chưa được đánh dấu là “enrolled in”, </w:t>
      </w:r>
    </w:p>
    <w:p w:rsidR="0066148B" w:rsidRPr="00123DB5" w:rsidRDefault="0066148B" w:rsidP="001C0DBD">
      <w:pPr>
        <w:pStyle w:val="Paragraph1"/>
        <w:numPr>
          <w:ilvl w:val="0"/>
          <w:numId w:val="24"/>
        </w:numPr>
        <w:tabs>
          <w:tab w:val="clear" w:pos="1080"/>
          <w:tab w:val="num" w:pos="1800"/>
        </w:tabs>
        <w:spacing w:before="0" w:after="120" w:line="240" w:lineRule="atLeast"/>
        <w:ind w:left="1800"/>
        <w:rPr>
          <w:szCs w:val="24"/>
          <w:lang w:val="en-US"/>
        </w:rPr>
      </w:pPr>
      <w:r w:rsidRPr="00123DB5">
        <w:rPr>
          <w:szCs w:val="24"/>
          <w:lang w:val="en-US"/>
        </w:rPr>
        <w:t>H</w:t>
      </w:r>
      <w:r w:rsidRPr="00123DB5">
        <w:rPr>
          <w:szCs w:val="24"/>
        </w:rPr>
        <w:t xml:space="preserve">ệ thống sẽ kiểm tra sinh viên đã đủ những </w:t>
      </w:r>
      <w:r w:rsidRPr="00123DB5">
        <w:rPr>
          <w:szCs w:val="24"/>
          <w:u w:val="single"/>
        </w:rPr>
        <w:t>điều kiện tiên quyết</w:t>
      </w:r>
      <w:r w:rsidRPr="00123DB5">
        <w:rPr>
          <w:szCs w:val="24"/>
        </w:rPr>
        <w:t xml:space="preserve"> chưa, học phần đó có mở và không có mâu thuẫn trong lịch học (như là trùng giờ</w:t>
      </w:r>
      <w:r w:rsidR="001B00F7">
        <w:rPr>
          <w:szCs w:val="24"/>
          <w:lang w:val="en-US"/>
        </w:rPr>
        <w:t xml:space="preserve">, </w:t>
      </w:r>
      <w:r w:rsidRPr="00123DB5">
        <w:rPr>
          <w:szCs w:val="24"/>
        </w:rPr>
        <w:t>...).</w:t>
      </w:r>
      <w:r w:rsidRPr="00123DB5">
        <w:rPr>
          <w:szCs w:val="24"/>
          <w:lang w:val="en-US"/>
        </w:rPr>
        <w:t xml:space="preserve"> </w:t>
      </w:r>
    </w:p>
    <w:p w:rsidR="0066148B" w:rsidRPr="00123DB5" w:rsidRDefault="0066148B" w:rsidP="001C0DBD">
      <w:pPr>
        <w:pStyle w:val="Paragraph1"/>
        <w:numPr>
          <w:ilvl w:val="0"/>
          <w:numId w:val="24"/>
        </w:numPr>
        <w:tabs>
          <w:tab w:val="clear" w:pos="1080"/>
          <w:tab w:val="num" w:pos="1800"/>
        </w:tabs>
        <w:spacing w:before="0" w:after="120" w:line="240" w:lineRule="atLeast"/>
        <w:ind w:left="1800"/>
        <w:rPr>
          <w:szCs w:val="24"/>
        </w:rPr>
      </w:pPr>
      <w:r w:rsidRPr="00123DB5">
        <w:rPr>
          <w:szCs w:val="24"/>
        </w:rPr>
        <w:t>Hệ thống sẽ thêm sinh viên vào học phần đã chọn. Học phần được đánh dấu là “enrolled in” trong lịch học.</w:t>
      </w:r>
      <w:r w:rsidRPr="00123DB5">
        <w:rPr>
          <w:szCs w:val="24"/>
          <w:lang w:val="en-US"/>
        </w:rPr>
        <w:t xml:space="preserve"> </w:t>
      </w:r>
      <w:r w:rsidRPr="00123DB5">
        <w:rPr>
          <w:szCs w:val="24"/>
        </w:rPr>
        <w:t>Lịch học được lưu vào hệ thống.</w:t>
      </w:r>
    </w:p>
    <w:p w:rsidR="0066148B" w:rsidRPr="00123DB5" w:rsidRDefault="0066148B" w:rsidP="0066148B">
      <w:pPr>
        <w:pStyle w:val="Heading3"/>
        <w:jc w:val="both"/>
        <w:rPr>
          <w:sz w:val="24"/>
          <w:szCs w:val="24"/>
        </w:rPr>
      </w:pPr>
      <w:r w:rsidRPr="00123DB5">
        <w:rPr>
          <w:sz w:val="24"/>
          <w:szCs w:val="24"/>
        </w:rPr>
        <w:lastRenderedPageBreak/>
        <w:t>Các dòng sự kiện khác</w:t>
      </w:r>
    </w:p>
    <w:p w:rsidR="0066148B" w:rsidRPr="00123DB5" w:rsidRDefault="0066148B" w:rsidP="0066148B">
      <w:pPr>
        <w:pStyle w:val="Heading4"/>
        <w:jc w:val="both"/>
        <w:rPr>
          <w:sz w:val="24"/>
          <w:szCs w:val="24"/>
        </w:rPr>
      </w:pPr>
      <w:bookmarkStart w:id="36" w:name="_Toc452105413"/>
      <w:r w:rsidRPr="00123DB5">
        <w:rPr>
          <w:sz w:val="24"/>
          <w:szCs w:val="24"/>
        </w:rPr>
        <w:t>Save a Schedule</w:t>
      </w:r>
      <w:bookmarkEnd w:id="36"/>
    </w:p>
    <w:p w:rsidR="0066148B" w:rsidRPr="00123DB5" w:rsidRDefault="0066148B" w:rsidP="001C0DBD">
      <w:pPr>
        <w:pStyle w:val="BodyText"/>
        <w:ind w:left="1440"/>
        <w:jc w:val="both"/>
        <w:rPr>
          <w:szCs w:val="24"/>
        </w:rPr>
      </w:pPr>
      <w:r w:rsidRPr="00123DB5">
        <w:rPr>
          <w:szCs w:val="24"/>
        </w:rPr>
        <w:t xml:space="preserve">Tại mọi thời điểm sinh viên có thể chọn lưu lịch học trước khi submit. </w:t>
      </w:r>
    </w:p>
    <w:p w:rsidR="0066148B" w:rsidRPr="00123DB5" w:rsidRDefault="0066148B" w:rsidP="0066148B">
      <w:pPr>
        <w:pStyle w:val="Heading4"/>
        <w:jc w:val="both"/>
        <w:rPr>
          <w:sz w:val="24"/>
          <w:szCs w:val="24"/>
        </w:rPr>
      </w:pPr>
      <w:bookmarkStart w:id="37" w:name="_Toc452105414"/>
      <w:r w:rsidRPr="00123DB5">
        <w:rPr>
          <w:sz w:val="24"/>
          <w:szCs w:val="24"/>
        </w:rPr>
        <w:t>Unfulfilled Prerequisites, Course Full</w:t>
      </w:r>
      <w:bookmarkEnd w:id="37"/>
      <w:r w:rsidRPr="00123DB5">
        <w:rPr>
          <w:sz w:val="24"/>
          <w:szCs w:val="24"/>
        </w:rPr>
        <w:t>, or Schedule Conflicts</w:t>
      </w:r>
    </w:p>
    <w:p w:rsidR="0066148B" w:rsidRPr="00123DB5" w:rsidRDefault="0066148B" w:rsidP="001C0DBD">
      <w:pPr>
        <w:pStyle w:val="BodyText"/>
        <w:ind w:left="1440"/>
        <w:jc w:val="both"/>
        <w:rPr>
          <w:szCs w:val="24"/>
        </w:rPr>
      </w:pPr>
      <w:r w:rsidRPr="00123DB5">
        <w:rPr>
          <w:szCs w:val="24"/>
        </w:rPr>
        <w:t>Nếu luồng sự kiện phụ</w:t>
      </w:r>
      <w:r w:rsidRPr="00123DB5">
        <w:rPr>
          <w:b/>
          <w:szCs w:val="24"/>
        </w:rPr>
        <w:t xml:space="preserve">  Submit Schedule, </w:t>
      </w:r>
      <w:r w:rsidRPr="00123DB5">
        <w:rPr>
          <w:bCs/>
          <w:szCs w:val="24"/>
        </w:rPr>
        <w:t xml:space="preserve">nếu sinh viên chưa chọn đủ các học phần theo qui định, hoặc  học phần đã đầy, hoặc trong lịch học bị xung đột giữa các học phần (trùng giờ...), thông báo lỗi sẽ được gửi đến sv.Sinh viên phải chọn học phần khác và use case tiếp tục hoặc sinh viên hủy việc đăng ký và use case khởi tạo lại từ đầu. </w:t>
      </w:r>
    </w:p>
    <w:p w:rsidR="0066148B" w:rsidRPr="00123DB5" w:rsidRDefault="0066148B" w:rsidP="0066148B">
      <w:pPr>
        <w:pStyle w:val="Heading4"/>
        <w:jc w:val="both"/>
        <w:rPr>
          <w:sz w:val="24"/>
          <w:szCs w:val="24"/>
        </w:rPr>
      </w:pPr>
      <w:bookmarkStart w:id="38" w:name="_Toc452105415"/>
      <w:r w:rsidRPr="00123DB5">
        <w:rPr>
          <w:sz w:val="24"/>
          <w:szCs w:val="24"/>
        </w:rPr>
        <w:t>No Schedule Found</w:t>
      </w:r>
      <w:bookmarkEnd w:id="38"/>
    </w:p>
    <w:p w:rsidR="0066148B" w:rsidRPr="00123DB5" w:rsidRDefault="0066148B" w:rsidP="001C0DBD">
      <w:pPr>
        <w:pStyle w:val="BodyText"/>
        <w:ind w:left="1440"/>
        <w:jc w:val="both"/>
        <w:rPr>
          <w:szCs w:val="24"/>
        </w:rPr>
      </w:pPr>
      <w:r w:rsidRPr="00123DB5">
        <w:rPr>
          <w:szCs w:val="24"/>
        </w:rPr>
        <w:t xml:space="preserve">Khi trong hai luồng sự kiện </w:t>
      </w:r>
      <w:r w:rsidRPr="00123DB5">
        <w:rPr>
          <w:b/>
          <w:szCs w:val="24"/>
        </w:rPr>
        <w:t>Update a Schedule</w:t>
      </w:r>
      <w:r w:rsidRPr="00123DB5">
        <w:rPr>
          <w:szCs w:val="24"/>
        </w:rPr>
        <w:t xml:space="preserve">  </w:t>
      </w:r>
      <w:r w:rsidRPr="00123DB5">
        <w:rPr>
          <w:b/>
          <w:szCs w:val="24"/>
        </w:rPr>
        <w:t xml:space="preserve">Delete a Schedule, </w:t>
      </w:r>
      <w:r w:rsidRPr="00123DB5">
        <w:rPr>
          <w:bCs/>
          <w:szCs w:val="24"/>
        </w:rPr>
        <w:t xml:space="preserve">hệ  thống không nhận được lịch học của sinh viên, thông báo lỗi sẽ hiễn thị trên màn hình. </w:t>
      </w:r>
    </w:p>
    <w:p w:rsidR="0066148B" w:rsidRPr="00123DB5" w:rsidRDefault="0066148B" w:rsidP="0066148B">
      <w:pPr>
        <w:pStyle w:val="Heading4"/>
        <w:jc w:val="both"/>
        <w:rPr>
          <w:sz w:val="24"/>
          <w:szCs w:val="24"/>
        </w:rPr>
      </w:pPr>
      <w:bookmarkStart w:id="39" w:name="_Toc452105416"/>
      <w:r w:rsidRPr="00123DB5">
        <w:rPr>
          <w:sz w:val="24"/>
          <w:szCs w:val="24"/>
        </w:rPr>
        <w:t>Course Catalog System Unavailable</w:t>
      </w:r>
      <w:bookmarkEnd w:id="39"/>
    </w:p>
    <w:p w:rsidR="0066148B" w:rsidRPr="00123DB5" w:rsidRDefault="0066148B" w:rsidP="001C0DBD">
      <w:pPr>
        <w:pStyle w:val="BodyText"/>
        <w:ind w:left="1440"/>
        <w:jc w:val="both"/>
        <w:rPr>
          <w:szCs w:val="24"/>
        </w:rPr>
      </w:pPr>
      <w:r w:rsidRPr="00123DB5">
        <w:rPr>
          <w:szCs w:val="24"/>
        </w:rPr>
        <w:t>Nếu không kết nối được với hệ thống Course Catalog, hệ thống sẽ hiển thị thông báo cho sinh viên.</w:t>
      </w:r>
    </w:p>
    <w:p w:rsidR="0066148B" w:rsidRPr="00123DB5" w:rsidRDefault="0066148B" w:rsidP="0066148B">
      <w:pPr>
        <w:pStyle w:val="Heading4"/>
        <w:jc w:val="both"/>
        <w:rPr>
          <w:sz w:val="24"/>
          <w:szCs w:val="24"/>
        </w:rPr>
      </w:pPr>
      <w:bookmarkStart w:id="40" w:name="_Toc452105417"/>
      <w:r w:rsidRPr="00123DB5">
        <w:rPr>
          <w:sz w:val="24"/>
          <w:szCs w:val="24"/>
        </w:rPr>
        <w:t>Course Registration Closed</w:t>
      </w:r>
      <w:bookmarkEnd w:id="40"/>
    </w:p>
    <w:p w:rsidR="0066148B" w:rsidRPr="00123DB5" w:rsidRDefault="0066148B" w:rsidP="001C0DBD">
      <w:pPr>
        <w:pStyle w:val="BodyText"/>
        <w:ind w:left="1440"/>
        <w:jc w:val="both"/>
        <w:rPr>
          <w:szCs w:val="24"/>
        </w:rPr>
      </w:pPr>
      <w:r w:rsidRPr="00123DB5">
        <w:rPr>
          <w:szCs w:val="24"/>
        </w:rPr>
        <w:t>Khi thời gian đăng ký cho học kỳ hiện tại đã kết thúc, sinh viên vào đăng ký sẽ nhận được thông báo và hệ thống không cho phép sinh viên tiếp tục.</w:t>
      </w:r>
    </w:p>
    <w:p w:rsidR="0066148B" w:rsidRPr="00123DB5" w:rsidRDefault="0066148B" w:rsidP="0066148B">
      <w:pPr>
        <w:pStyle w:val="Heading4"/>
        <w:jc w:val="both"/>
        <w:rPr>
          <w:sz w:val="24"/>
          <w:szCs w:val="24"/>
        </w:rPr>
      </w:pPr>
      <w:bookmarkStart w:id="41" w:name="_Toc452105418"/>
      <w:r w:rsidRPr="00123DB5">
        <w:rPr>
          <w:sz w:val="24"/>
          <w:szCs w:val="24"/>
        </w:rPr>
        <w:t>Delete Cancelled</w:t>
      </w:r>
      <w:bookmarkEnd w:id="41"/>
    </w:p>
    <w:p w:rsidR="0066148B" w:rsidRPr="00123DB5" w:rsidRDefault="0066148B" w:rsidP="001C0DBD">
      <w:pPr>
        <w:pStyle w:val="BodyText"/>
        <w:ind w:left="1440"/>
        <w:jc w:val="both"/>
        <w:rPr>
          <w:bCs/>
          <w:szCs w:val="24"/>
        </w:rPr>
      </w:pPr>
      <w:r w:rsidRPr="00123DB5">
        <w:rPr>
          <w:szCs w:val="24"/>
        </w:rPr>
        <w:t xml:space="preserve">Nếu trong dòng sự kiện phụ </w:t>
      </w:r>
      <w:r w:rsidRPr="00123DB5">
        <w:rPr>
          <w:b/>
          <w:szCs w:val="24"/>
        </w:rPr>
        <w:t xml:space="preserve">Delete A Schedule, </w:t>
      </w:r>
      <w:r w:rsidRPr="00123DB5">
        <w:rPr>
          <w:bCs/>
          <w:szCs w:val="24"/>
        </w:rPr>
        <w:t xml:space="preserve"> sinh viên quyết định không xóa lịch học, lệnh xóa bị huỷ bỏ và  </w:t>
      </w:r>
      <w:r w:rsidRPr="00123DB5">
        <w:rPr>
          <w:b/>
          <w:szCs w:val="24"/>
        </w:rPr>
        <w:t>Dòng sự kiện chính</w:t>
      </w:r>
      <w:r w:rsidRPr="00123DB5">
        <w:rPr>
          <w:szCs w:val="24"/>
        </w:rPr>
        <w:t xml:space="preserve"> được re-started lại từ đầu.</w:t>
      </w:r>
    </w:p>
    <w:p w:rsidR="0066148B" w:rsidRPr="00123DB5" w:rsidRDefault="0066148B" w:rsidP="0066148B">
      <w:pPr>
        <w:pStyle w:val="Heading2"/>
        <w:jc w:val="both"/>
        <w:rPr>
          <w:sz w:val="24"/>
          <w:szCs w:val="24"/>
        </w:rPr>
      </w:pPr>
      <w:r w:rsidRPr="00123DB5">
        <w:rPr>
          <w:sz w:val="24"/>
          <w:szCs w:val="24"/>
        </w:rPr>
        <w:t xml:space="preserve">Các yêu cầu </w:t>
      </w:r>
      <w:r w:rsidR="001B00F7">
        <w:rPr>
          <w:sz w:val="24"/>
          <w:szCs w:val="24"/>
        </w:rPr>
        <w:t>đặc</w:t>
      </w:r>
      <w:r w:rsidRPr="00123DB5">
        <w:rPr>
          <w:sz w:val="24"/>
          <w:szCs w:val="24"/>
        </w:rPr>
        <w:t xml:space="preserve"> biệt</w:t>
      </w:r>
    </w:p>
    <w:p w:rsidR="0066148B" w:rsidRPr="00123DB5" w:rsidRDefault="0066148B" w:rsidP="001C0DBD">
      <w:pPr>
        <w:pStyle w:val="BodyText"/>
        <w:ind w:left="864"/>
        <w:jc w:val="both"/>
        <w:rPr>
          <w:szCs w:val="24"/>
        </w:rPr>
      </w:pPr>
      <w:r w:rsidRPr="00123DB5">
        <w:rPr>
          <w:szCs w:val="24"/>
        </w:rPr>
        <w:t>Không có</w:t>
      </w:r>
      <w:r w:rsidRPr="00123DB5">
        <w:rPr>
          <w:color w:val="000000"/>
          <w:szCs w:val="24"/>
        </w:rPr>
        <w:t>.</w:t>
      </w:r>
    </w:p>
    <w:p w:rsidR="0066148B" w:rsidRPr="00123DB5" w:rsidRDefault="0066148B" w:rsidP="0066148B">
      <w:pPr>
        <w:pStyle w:val="Heading2"/>
        <w:jc w:val="both"/>
        <w:rPr>
          <w:sz w:val="24"/>
          <w:szCs w:val="24"/>
        </w:rPr>
      </w:pPr>
      <w:r w:rsidRPr="00123DB5">
        <w:rPr>
          <w:sz w:val="24"/>
          <w:szCs w:val="24"/>
        </w:rPr>
        <w:t>Post-Conditions</w:t>
      </w:r>
    </w:p>
    <w:p w:rsidR="0066148B" w:rsidRPr="00123DB5" w:rsidRDefault="0066148B" w:rsidP="001C0DBD">
      <w:pPr>
        <w:pStyle w:val="BodyText"/>
        <w:ind w:left="864"/>
        <w:jc w:val="both"/>
        <w:rPr>
          <w:szCs w:val="24"/>
        </w:rPr>
      </w:pPr>
      <w:r w:rsidRPr="00123DB5">
        <w:rPr>
          <w:szCs w:val="24"/>
        </w:rPr>
        <w:t>Nếu use case thành công, các lớp mà giáo sư chọn dạy sẽ được cập nhật. Ngược lại, trạng thái của hệ thống vãn không đổi.</w:t>
      </w:r>
    </w:p>
    <w:p w:rsidR="0066148B" w:rsidRPr="00123DB5" w:rsidRDefault="0066148B" w:rsidP="0066148B">
      <w:pPr>
        <w:pStyle w:val="Heading2"/>
        <w:jc w:val="both"/>
        <w:rPr>
          <w:sz w:val="24"/>
          <w:szCs w:val="24"/>
        </w:rPr>
      </w:pPr>
      <w:r w:rsidRPr="00123DB5">
        <w:rPr>
          <w:sz w:val="24"/>
          <w:szCs w:val="24"/>
        </w:rPr>
        <w:t>Điểm mở rộng</w:t>
      </w:r>
    </w:p>
    <w:p w:rsidR="0066148B" w:rsidRPr="00123DB5" w:rsidRDefault="0066148B" w:rsidP="001C0DBD">
      <w:pPr>
        <w:pStyle w:val="BodyText"/>
        <w:ind w:left="864"/>
        <w:jc w:val="both"/>
        <w:rPr>
          <w:szCs w:val="24"/>
        </w:rPr>
      </w:pPr>
      <w:r w:rsidRPr="00123DB5">
        <w:rPr>
          <w:szCs w:val="24"/>
        </w:rPr>
        <w:t xml:space="preserve">Không có. </w:t>
      </w:r>
    </w:p>
    <w:p w:rsidR="0066148B" w:rsidRDefault="0066148B" w:rsidP="0066148B">
      <w:pPr>
        <w:pStyle w:val="BodyText"/>
        <w:ind w:left="0"/>
        <w:jc w:val="both"/>
        <w:rPr>
          <w:szCs w:val="24"/>
          <w:lang w:val="en-US"/>
        </w:rPr>
      </w:pPr>
    </w:p>
    <w:p w:rsidR="000D691E" w:rsidRPr="00123DB5" w:rsidRDefault="000D691E" w:rsidP="0066148B">
      <w:pPr>
        <w:pStyle w:val="BodyText"/>
        <w:ind w:left="0"/>
        <w:jc w:val="both"/>
        <w:rPr>
          <w:szCs w:val="24"/>
          <w:lang w:val="en-US"/>
        </w:rPr>
      </w:pPr>
    </w:p>
    <w:p w:rsidR="00E90CC9" w:rsidRPr="00123DB5" w:rsidRDefault="00E90CC9" w:rsidP="0066148B">
      <w:pPr>
        <w:pStyle w:val="Heading1"/>
        <w:jc w:val="both"/>
        <w:rPr>
          <w:szCs w:val="24"/>
        </w:rPr>
      </w:pPr>
      <w:r w:rsidRPr="00123DB5">
        <w:rPr>
          <w:szCs w:val="24"/>
        </w:rPr>
        <w:t>Close Registration</w:t>
      </w:r>
      <w:bookmarkEnd w:id="13"/>
      <w:bookmarkEnd w:id="14"/>
      <w:bookmarkEnd w:id="15"/>
      <w:bookmarkEnd w:id="16"/>
      <w:bookmarkEnd w:id="17"/>
      <w:r w:rsidRPr="00123DB5">
        <w:rPr>
          <w:szCs w:val="24"/>
        </w:rPr>
        <w:t xml:space="preserve"> (Kết thúc đăng ký)</w:t>
      </w:r>
    </w:p>
    <w:p w:rsidR="00E90CC9" w:rsidRPr="00123DB5" w:rsidRDefault="00E90CC9">
      <w:pPr>
        <w:pStyle w:val="Heading2"/>
        <w:jc w:val="both"/>
        <w:rPr>
          <w:sz w:val="24"/>
          <w:szCs w:val="24"/>
        </w:rPr>
      </w:pPr>
      <w:r w:rsidRPr="00123DB5">
        <w:rPr>
          <w:sz w:val="24"/>
          <w:szCs w:val="24"/>
        </w:rPr>
        <w:t>Tóm tắt</w:t>
      </w:r>
    </w:p>
    <w:p w:rsidR="00E90CC9" w:rsidRPr="00123DB5" w:rsidRDefault="00E90CC9" w:rsidP="001C0DBD">
      <w:pPr>
        <w:pStyle w:val="BodyText"/>
        <w:ind w:left="864"/>
        <w:jc w:val="both"/>
        <w:rPr>
          <w:szCs w:val="24"/>
        </w:rPr>
      </w:pPr>
      <w:r w:rsidRPr="00123DB5">
        <w:rPr>
          <w:snapToGrid w:val="0"/>
          <w:szCs w:val="24"/>
        </w:rPr>
        <w:t>Use case này cho phép cán bộ đào tạo (Registrar) kết thúc quá trình đăng ký. Casc học phần không đủ sinh viên sẽ bị hủy. Mỗi học phần phải có tối thiểu là 30 sinh viên. Hệ thống thanh toán (billing system) được thông báo về các sinh viên thuộc các học phần không bi hủy, nhờ đó để tính học phí cho từng sinh viên.</w:t>
      </w:r>
    </w:p>
    <w:p w:rsidR="002434F8" w:rsidRPr="00123DB5" w:rsidRDefault="002434F8" w:rsidP="002434F8">
      <w:pPr>
        <w:pStyle w:val="Heading2"/>
        <w:jc w:val="both"/>
        <w:rPr>
          <w:sz w:val="24"/>
          <w:szCs w:val="24"/>
        </w:rPr>
      </w:pPr>
      <w:r w:rsidRPr="00123DB5">
        <w:rPr>
          <w:sz w:val="24"/>
          <w:szCs w:val="24"/>
        </w:rPr>
        <w:lastRenderedPageBreak/>
        <w:t>Điều kiện tiên quyết</w:t>
      </w:r>
    </w:p>
    <w:p w:rsidR="002434F8" w:rsidRPr="00123DB5" w:rsidRDefault="002434F8" w:rsidP="001C0DBD">
      <w:pPr>
        <w:pStyle w:val="BodyText"/>
        <w:ind w:left="864"/>
        <w:jc w:val="both"/>
        <w:rPr>
          <w:szCs w:val="24"/>
        </w:rPr>
      </w:pPr>
      <w:r w:rsidRPr="00123DB5">
        <w:rPr>
          <w:szCs w:val="24"/>
        </w:rPr>
        <w:t>Cán bộ đào tạo phải đăng nhập vào hệ thống để use case này thực hiện</w:t>
      </w:r>
    </w:p>
    <w:p w:rsidR="00E90CC9" w:rsidRPr="00123DB5" w:rsidRDefault="00E90CC9">
      <w:pPr>
        <w:pStyle w:val="Heading2"/>
        <w:jc w:val="both"/>
        <w:rPr>
          <w:sz w:val="24"/>
          <w:szCs w:val="24"/>
        </w:rPr>
      </w:pPr>
      <w:r w:rsidRPr="00123DB5">
        <w:rPr>
          <w:sz w:val="24"/>
          <w:szCs w:val="24"/>
        </w:rPr>
        <w:t>Dòng sự kiện</w:t>
      </w:r>
    </w:p>
    <w:p w:rsidR="00E90CC9" w:rsidRPr="00123DB5" w:rsidRDefault="00E90CC9">
      <w:pPr>
        <w:pStyle w:val="Heading3"/>
        <w:jc w:val="both"/>
        <w:rPr>
          <w:sz w:val="24"/>
          <w:szCs w:val="24"/>
        </w:rPr>
      </w:pPr>
      <w:r w:rsidRPr="00123DB5">
        <w:rPr>
          <w:sz w:val="24"/>
          <w:szCs w:val="24"/>
        </w:rPr>
        <w:t>Dòng sự kiện chính</w:t>
      </w:r>
    </w:p>
    <w:p w:rsidR="00E90CC9" w:rsidRPr="00123DB5" w:rsidRDefault="00E90CC9" w:rsidP="001C0DBD">
      <w:pPr>
        <w:pStyle w:val="BodyText"/>
        <w:ind w:left="1080"/>
        <w:jc w:val="both"/>
        <w:rPr>
          <w:szCs w:val="24"/>
        </w:rPr>
      </w:pPr>
      <w:r w:rsidRPr="00123DB5">
        <w:rPr>
          <w:szCs w:val="24"/>
        </w:rPr>
        <w:t>Use case này bắt đầu khi cán bộ đào tạo yêu cầu hệ thống kết thúc quá trình đăng ký.</w:t>
      </w:r>
    </w:p>
    <w:p w:rsidR="00E90CC9" w:rsidRPr="00123DB5" w:rsidRDefault="00E90CC9" w:rsidP="001C0DBD">
      <w:pPr>
        <w:numPr>
          <w:ilvl w:val="0"/>
          <w:numId w:val="4"/>
        </w:numPr>
        <w:tabs>
          <w:tab w:val="clear" w:pos="360"/>
          <w:tab w:val="num" w:pos="720"/>
        </w:tabs>
        <w:ind w:left="1440"/>
        <w:jc w:val="both"/>
        <w:rPr>
          <w:szCs w:val="24"/>
        </w:rPr>
      </w:pPr>
      <w:r w:rsidRPr="00123DB5">
        <w:rPr>
          <w:szCs w:val="24"/>
        </w:rPr>
        <w:t>Hệ thống kiểm tra xem có ai còn đang đăng ký không. Nếu có thì một thông điệp được gửi đến cán bộ đào tạo và use case kết thúc. Quá trình kết thúc đăng ký không thể thực hiện nếu còn người đang đăng ký.</w:t>
      </w:r>
    </w:p>
    <w:p w:rsidR="00E90CC9" w:rsidRPr="00123DB5" w:rsidRDefault="00E90CC9" w:rsidP="001C0DBD">
      <w:pPr>
        <w:numPr>
          <w:ilvl w:val="0"/>
          <w:numId w:val="4"/>
        </w:numPr>
        <w:tabs>
          <w:tab w:val="clear" w:pos="360"/>
          <w:tab w:val="num" w:pos="720"/>
        </w:tabs>
        <w:ind w:left="1440"/>
        <w:jc w:val="both"/>
        <w:rPr>
          <w:szCs w:val="24"/>
        </w:rPr>
      </w:pPr>
      <w:r w:rsidRPr="00123DB5">
        <w:rPr>
          <w:szCs w:val="24"/>
        </w:rPr>
        <w:t>Với mỗi lớp, hệ thống sẽ kiểm tra đã có giáo sư nào đăng ký dạy và có ít nhất 30 sinh viên đăng ký chưa. Sau đó hệ thống sẽ ghi nhận lớp này cho mỗi lịch học có đăng ký nó.</w:t>
      </w:r>
    </w:p>
    <w:p w:rsidR="00E90CC9" w:rsidRPr="00123DB5" w:rsidRDefault="00E90CC9" w:rsidP="001C0DBD">
      <w:pPr>
        <w:numPr>
          <w:ilvl w:val="0"/>
          <w:numId w:val="4"/>
        </w:numPr>
        <w:tabs>
          <w:tab w:val="clear" w:pos="360"/>
          <w:tab w:val="num" w:pos="720"/>
        </w:tabs>
        <w:ind w:left="1440"/>
        <w:jc w:val="both"/>
        <w:rPr>
          <w:szCs w:val="24"/>
        </w:rPr>
      </w:pPr>
      <w:r w:rsidRPr="00123DB5">
        <w:rPr>
          <w:szCs w:val="24"/>
        </w:rPr>
        <w:t>Với mỗi lịch học, hệ thống sẽ làm đầy các lịch học: nếu lịch học chưa đủ số học phần chính được chọn tối đa, hệ thống sẽ cố gắng chọn thêm trong các học phần thay thế. Học phần thay thế đầu tiên còn chỗ sẽ được chọn. Nếu không có học phần như vậy thì lịch học được giữ nguyên.</w:t>
      </w:r>
    </w:p>
    <w:p w:rsidR="00E90CC9" w:rsidRPr="00123DB5" w:rsidRDefault="00E90CC9" w:rsidP="001C0DBD">
      <w:pPr>
        <w:numPr>
          <w:ilvl w:val="0"/>
          <w:numId w:val="4"/>
        </w:numPr>
        <w:tabs>
          <w:tab w:val="clear" w:pos="360"/>
          <w:tab w:val="num" w:pos="720"/>
        </w:tabs>
        <w:ind w:left="1440"/>
        <w:jc w:val="both"/>
        <w:rPr>
          <w:szCs w:val="24"/>
        </w:rPr>
      </w:pPr>
      <w:r w:rsidRPr="00123DB5">
        <w:rPr>
          <w:szCs w:val="24"/>
        </w:rPr>
        <w:t>Hệ thống đóng tất cả các lớp đang mở. Nếu lúc này lớp nào không có đủ ít nhất 30 sinh viên (một số sinh viên có thể được thêm vào thông qua quá trình làm đầy lịch học), hệ thống sẽ hủy lớp này. Hệ thống sẽ hủy lớp này trong tất cả lịch học có chứa nó.</w:t>
      </w:r>
    </w:p>
    <w:p w:rsidR="00E90CC9" w:rsidRPr="00123DB5" w:rsidRDefault="00E90CC9" w:rsidP="001C0DBD">
      <w:pPr>
        <w:numPr>
          <w:ilvl w:val="0"/>
          <w:numId w:val="4"/>
        </w:numPr>
        <w:tabs>
          <w:tab w:val="clear" w:pos="360"/>
          <w:tab w:val="num" w:pos="720"/>
        </w:tabs>
        <w:ind w:left="1440"/>
        <w:jc w:val="both"/>
        <w:rPr>
          <w:szCs w:val="24"/>
        </w:rPr>
      </w:pPr>
      <w:r w:rsidRPr="00123DB5">
        <w:rPr>
          <w:szCs w:val="24"/>
        </w:rPr>
        <w:t>Hệ thống tính toán học phí của mỗi sinh viên trong học kỳ hiện tại và gửi giao dịch này đến Hệ thống thanh toán. Hệ thống thanh toán sẽ gửi hoá đơn đến mỗi sinh viên, gồm cả lịch học của họ</w:t>
      </w:r>
    </w:p>
    <w:p w:rsidR="00E90CC9" w:rsidRPr="00123DB5" w:rsidRDefault="00E90CC9">
      <w:pPr>
        <w:pStyle w:val="Heading3"/>
        <w:jc w:val="both"/>
        <w:rPr>
          <w:sz w:val="24"/>
          <w:szCs w:val="24"/>
        </w:rPr>
      </w:pPr>
      <w:r w:rsidRPr="00123DB5">
        <w:rPr>
          <w:sz w:val="24"/>
          <w:szCs w:val="24"/>
        </w:rPr>
        <w:t>Các dòng sự kiện khác</w:t>
      </w:r>
    </w:p>
    <w:p w:rsidR="00E90CC9" w:rsidRPr="00123DB5" w:rsidRDefault="00E90CC9">
      <w:pPr>
        <w:pStyle w:val="Heading4"/>
        <w:jc w:val="both"/>
        <w:rPr>
          <w:sz w:val="24"/>
          <w:szCs w:val="24"/>
        </w:rPr>
      </w:pPr>
      <w:bookmarkStart w:id="42" w:name="_Toc451996094"/>
      <w:r w:rsidRPr="00123DB5">
        <w:rPr>
          <w:sz w:val="24"/>
          <w:szCs w:val="24"/>
        </w:rPr>
        <w:t>Một học phần không có người đăng ký dạy</w:t>
      </w:r>
    </w:p>
    <w:p w:rsidR="00E90CC9" w:rsidRPr="00123DB5" w:rsidRDefault="00E90CC9" w:rsidP="001C0DBD">
      <w:pPr>
        <w:pStyle w:val="BodyText"/>
        <w:ind w:left="1440"/>
        <w:jc w:val="both"/>
        <w:rPr>
          <w:szCs w:val="24"/>
        </w:rPr>
      </w:pPr>
      <w:r w:rsidRPr="00123DB5">
        <w:rPr>
          <w:szCs w:val="24"/>
        </w:rPr>
        <w:t xml:space="preserve">Nếu trong </w:t>
      </w:r>
      <w:r w:rsidRPr="00123DB5">
        <w:rPr>
          <w:b/>
          <w:szCs w:val="24"/>
        </w:rPr>
        <w:t>Dòng sự kiện chính</w:t>
      </w:r>
      <w:r w:rsidRPr="00123DB5">
        <w:rPr>
          <w:szCs w:val="24"/>
        </w:rPr>
        <w:t xml:space="preserve"> không có giáo sư nào đăng ký dạy một lớp nào đó thì hệ thống sẽ hủy lớp học này và hủy lớp này trong tất cả lịch học có chứa nó.</w:t>
      </w:r>
    </w:p>
    <w:p w:rsidR="00E90CC9" w:rsidRPr="00123DB5" w:rsidRDefault="00E90CC9">
      <w:pPr>
        <w:pStyle w:val="Heading4"/>
        <w:jc w:val="both"/>
        <w:rPr>
          <w:sz w:val="24"/>
          <w:szCs w:val="24"/>
        </w:rPr>
      </w:pPr>
      <w:bookmarkStart w:id="43" w:name="_Toc451996097"/>
      <w:bookmarkEnd w:id="42"/>
      <w:r w:rsidRPr="00123DB5">
        <w:rPr>
          <w:sz w:val="24"/>
          <w:szCs w:val="24"/>
        </w:rPr>
        <w:t xml:space="preserve">Hệ thống thanh toán (Billing System) </w:t>
      </w:r>
      <w:bookmarkEnd w:id="43"/>
      <w:r w:rsidRPr="00123DB5">
        <w:rPr>
          <w:sz w:val="24"/>
          <w:szCs w:val="24"/>
        </w:rPr>
        <w:t>không sẵn sàng</w:t>
      </w:r>
    </w:p>
    <w:p w:rsidR="00E90CC9" w:rsidRPr="00123DB5" w:rsidRDefault="00E90CC9" w:rsidP="001C0DBD">
      <w:pPr>
        <w:pStyle w:val="BodyText"/>
        <w:ind w:left="1440"/>
        <w:jc w:val="both"/>
        <w:rPr>
          <w:szCs w:val="24"/>
        </w:rPr>
      </w:pPr>
      <w:r w:rsidRPr="00123DB5">
        <w:rPr>
          <w:szCs w:val="24"/>
        </w:rPr>
        <w:t>Nếu hệ thống không thể liên lạc với Hệ thống thanh toán, hệ thống sẽ cố thử gửi lại yêu cầu sau một khoản thời gian định trước. Hệ thống sẽ tiếp tục cố gửi lại yêu cầu cho đên khi kết nối được với Hệ thống thanh toán.</w:t>
      </w:r>
    </w:p>
    <w:p w:rsidR="00E90CC9" w:rsidRPr="00123DB5" w:rsidRDefault="00E90CC9">
      <w:pPr>
        <w:pStyle w:val="Heading2"/>
        <w:jc w:val="both"/>
        <w:rPr>
          <w:sz w:val="24"/>
          <w:szCs w:val="24"/>
        </w:rPr>
      </w:pPr>
      <w:r w:rsidRPr="00123DB5">
        <w:rPr>
          <w:sz w:val="24"/>
          <w:szCs w:val="24"/>
        </w:rPr>
        <w:t xml:space="preserve">Các yêu cầu </w:t>
      </w:r>
      <w:r w:rsidR="001B00F7">
        <w:rPr>
          <w:sz w:val="24"/>
          <w:szCs w:val="24"/>
        </w:rPr>
        <w:t>đặc</w:t>
      </w:r>
      <w:r w:rsidRPr="00123DB5">
        <w:rPr>
          <w:sz w:val="24"/>
          <w:szCs w:val="24"/>
        </w:rPr>
        <w:t xml:space="preserve"> biệt</w:t>
      </w:r>
    </w:p>
    <w:p w:rsidR="00E90CC9" w:rsidRPr="00123DB5" w:rsidRDefault="00E90CC9" w:rsidP="001C0DBD">
      <w:pPr>
        <w:pStyle w:val="BodyText"/>
        <w:ind w:left="864"/>
        <w:jc w:val="both"/>
        <w:rPr>
          <w:szCs w:val="24"/>
        </w:rPr>
      </w:pPr>
      <w:r w:rsidRPr="00123DB5">
        <w:rPr>
          <w:szCs w:val="24"/>
        </w:rPr>
        <w:t>Không có</w:t>
      </w:r>
      <w:r w:rsidRPr="00123DB5">
        <w:rPr>
          <w:color w:val="000000"/>
          <w:szCs w:val="24"/>
        </w:rPr>
        <w:t>.</w:t>
      </w:r>
    </w:p>
    <w:p w:rsidR="00E90CC9" w:rsidRPr="00123DB5" w:rsidRDefault="00E90CC9">
      <w:pPr>
        <w:pStyle w:val="Heading2"/>
        <w:jc w:val="both"/>
        <w:rPr>
          <w:sz w:val="24"/>
          <w:szCs w:val="24"/>
        </w:rPr>
      </w:pPr>
      <w:bookmarkStart w:id="44" w:name="_Toc451996100"/>
      <w:bookmarkStart w:id="45" w:name="_Toc452184229"/>
      <w:bookmarkStart w:id="46" w:name="_Toc452186676"/>
      <w:bookmarkStart w:id="47" w:name="_Toc452198053"/>
      <w:bookmarkStart w:id="48" w:name="_Toc460198374"/>
      <w:r w:rsidRPr="00123DB5">
        <w:rPr>
          <w:sz w:val="24"/>
          <w:szCs w:val="24"/>
        </w:rPr>
        <w:t>Post-Conditions</w:t>
      </w:r>
      <w:bookmarkEnd w:id="44"/>
      <w:bookmarkEnd w:id="45"/>
      <w:bookmarkEnd w:id="46"/>
      <w:bookmarkEnd w:id="47"/>
      <w:bookmarkEnd w:id="48"/>
    </w:p>
    <w:p w:rsidR="00E90CC9" w:rsidRPr="00123DB5" w:rsidRDefault="00E90CC9" w:rsidP="001C0DBD">
      <w:pPr>
        <w:pStyle w:val="BodyText"/>
        <w:ind w:left="864"/>
        <w:jc w:val="both"/>
        <w:rPr>
          <w:szCs w:val="24"/>
        </w:rPr>
      </w:pPr>
      <w:r w:rsidRPr="00123DB5">
        <w:rPr>
          <w:szCs w:val="24"/>
        </w:rPr>
        <w:t>Nếu use case thực hiện thành công, quá trình đăng ký sẽ được đóng. Nếu không, trạng thái hệ thống vẫn giữ nguyên không đổi.</w:t>
      </w:r>
    </w:p>
    <w:p w:rsidR="00E90CC9" w:rsidRPr="00123DB5" w:rsidRDefault="00E90CC9">
      <w:pPr>
        <w:pStyle w:val="Heading2"/>
        <w:jc w:val="both"/>
        <w:rPr>
          <w:sz w:val="24"/>
          <w:szCs w:val="24"/>
        </w:rPr>
      </w:pPr>
      <w:r w:rsidRPr="00123DB5">
        <w:rPr>
          <w:sz w:val="24"/>
          <w:szCs w:val="24"/>
        </w:rPr>
        <w:t>Điểm mở rộng</w:t>
      </w:r>
    </w:p>
    <w:p w:rsidR="00E90CC9" w:rsidRPr="00123DB5" w:rsidRDefault="00E90CC9" w:rsidP="001C0DBD">
      <w:pPr>
        <w:pStyle w:val="BodyText"/>
        <w:ind w:left="864"/>
        <w:jc w:val="both"/>
        <w:rPr>
          <w:szCs w:val="24"/>
        </w:rPr>
      </w:pPr>
      <w:r w:rsidRPr="00123DB5">
        <w:rPr>
          <w:szCs w:val="24"/>
        </w:rPr>
        <w:t xml:space="preserve">Không có. </w:t>
      </w:r>
    </w:p>
    <w:p w:rsidR="00E90CC9" w:rsidRDefault="00E90CC9">
      <w:pPr>
        <w:jc w:val="both"/>
        <w:rPr>
          <w:szCs w:val="24"/>
          <w:lang w:val="en-US"/>
        </w:rPr>
      </w:pPr>
    </w:p>
    <w:p w:rsidR="000D691E" w:rsidRDefault="000D691E">
      <w:pPr>
        <w:jc w:val="both"/>
        <w:rPr>
          <w:szCs w:val="24"/>
          <w:lang w:val="en-US"/>
        </w:rPr>
      </w:pPr>
    </w:p>
    <w:p w:rsidR="000D691E" w:rsidRPr="000D691E" w:rsidRDefault="000D691E">
      <w:pPr>
        <w:jc w:val="both"/>
        <w:rPr>
          <w:szCs w:val="24"/>
          <w:lang w:val="en-US"/>
        </w:rPr>
      </w:pPr>
    </w:p>
    <w:p w:rsidR="00E90CC9" w:rsidRPr="00123DB5" w:rsidRDefault="00E90CC9" w:rsidP="000D691E">
      <w:pPr>
        <w:pStyle w:val="Heading1"/>
      </w:pPr>
      <w:bookmarkStart w:id="49" w:name="_Toc452026895"/>
      <w:bookmarkStart w:id="50" w:name="_Toc452184242"/>
      <w:bookmarkStart w:id="51" w:name="_Toc452186687"/>
      <w:bookmarkStart w:id="52" w:name="_Toc452198064"/>
      <w:bookmarkStart w:id="53" w:name="_Toc460198385"/>
      <w:r w:rsidRPr="00123DB5">
        <w:lastRenderedPageBreak/>
        <w:t>Maintain Professor Information</w:t>
      </w:r>
      <w:bookmarkEnd w:id="49"/>
      <w:bookmarkEnd w:id="50"/>
      <w:bookmarkEnd w:id="51"/>
      <w:bookmarkEnd w:id="52"/>
      <w:bookmarkEnd w:id="53"/>
      <w:r w:rsidRPr="00123DB5">
        <w:t xml:space="preserve"> (Quản lý thông tin giáo sư)</w:t>
      </w:r>
    </w:p>
    <w:p w:rsidR="00E90CC9" w:rsidRPr="00123DB5" w:rsidRDefault="00E90CC9" w:rsidP="000D691E">
      <w:pPr>
        <w:pStyle w:val="Heading2"/>
      </w:pPr>
      <w:r w:rsidRPr="00123DB5">
        <w:t>Tóm tắt</w:t>
      </w:r>
    </w:p>
    <w:p w:rsidR="00E90CC9" w:rsidRPr="00123DB5" w:rsidRDefault="00E90CC9" w:rsidP="000D691E">
      <w:pPr>
        <w:pStyle w:val="BodyText"/>
        <w:ind w:left="864"/>
        <w:jc w:val="both"/>
        <w:rPr>
          <w:szCs w:val="24"/>
        </w:rPr>
      </w:pPr>
      <w:r w:rsidRPr="00123DB5">
        <w:rPr>
          <w:snapToGrid w:val="0"/>
          <w:szCs w:val="24"/>
        </w:rPr>
        <w:t>Use case này cho phép cán bộ đào tạo duy trì thông tin giáo sư trong hệ thống đăng ký. Bao gồm thêm, hiệu chỉnh và xóa giáo sư ra khỏi hệ thống.</w:t>
      </w:r>
    </w:p>
    <w:p w:rsidR="00495CBF" w:rsidRPr="00123DB5" w:rsidRDefault="00495CBF" w:rsidP="00495CBF">
      <w:pPr>
        <w:pStyle w:val="Heading2"/>
        <w:jc w:val="both"/>
        <w:rPr>
          <w:sz w:val="24"/>
          <w:szCs w:val="24"/>
        </w:rPr>
      </w:pPr>
      <w:r w:rsidRPr="00123DB5">
        <w:rPr>
          <w:sz w:val="24"/>
          <w:szCs w:val="24"/>
        </w:rPr>
        <w:t>Điều kiện tiên quyết</w:t>
      </w:r>
    </w:p>
    <w:p w:rsidR="00495CBF" w:rsidRPr="00123DB5" w:rsidRDefault="00495CBF" w:rsidP="000D691E">
      <w:pPr>
        <w:pStyle w:val="BodyText"/>
        <w:ind w:left="864"/>
        <w:jc w:val="both"/>
        <w:rPr>
          <w:szCs w:val="24"/>
        </w:rPr>
      </w:pPr>
      <w:r w:rsidRPr="00123DB5">
        <w:rPr>
          <w:szCs w:val="24"/>
        </w:rPr>
        <w:t>Cán bộ đào tạo phải đăng nhập vào hệ thống trước khi use case bắt đầu.</w:t>
      </w:r>
    </w:p>
    <w:p w:rsidR="00E90CC9" w:rsidRPr="00123DB5" w:rsidRDefault="00E90CC9">
      <w:pPr>
        <w:pStyle w:val="Heading2"/>
        <w:jc w:val="both"/>
        <w:rPr>
          <w:sz w:val="24"/>
          <w:szCs w:val="24"/>
        </w:rPr>
      </w:pPr>
      <w:r w:rsidRPr="00123DB5">
        <w:rPr>
          <w:sz w:val="24"/>
          <w:szCs w:val="24"/>
        </w:rPr>
        <w:t>Dòng sự kiện</w:t>
      </w:r>
    </w:p>
    <w:p w:rsidR="00E90CC9" w:rsidRPr="00123DB5" w:rsidRDefault="00E90CC9" w:rsidP="000D691E">
      <w:pPr>
        <w:pStyle w:val="Heading3"/>
      </w:pPr>
      <w:r w:rsidRPr="00123DB5">
        <w:t xml:space="preserve">Dòng sự kiện chính </w:t>
      </w:r>
    </w:p>
    <w:p w:rsidR="00E90CC9" w:rsidRPr="00123DB5" w:rsidRDefault="00E90CC9" w:rsidP="000D691E">
      <w:pPr>
        <w:pStyle w:val="BodyText"/>
        <w:ind w:left="864"/>
        <w:jc w:val="both"/>
        <w:rPr>
          <w:szCs w:val="24"/>
        </w:rPr>
      </w:pPr>
      <w:r w:rsidRPr="00123DB5">
        <w:rPr>
          <w:szCs w:val="24"/>
        </w:rPr>
        <w:t>Use case này bắt đầu khi người cán bộ đào tạo muốn thêm, thay đổi, và/hoặc xóa thông tin giáo sư trong hệ thống.</w:t>
      </w:r>
    </w:p>
    <w:p w:rsidR="00E90CC9" w:rsidRPr="00123DB5" w:rsidRDefault="00E90CC9" w:rsidP="000D691E">
      <w:pPr>
        <w:pStyle w:val="BodyText"/>
        <w:numPr>
          <w:ilvl w:val="0"/>
          <w:numId w:val="6"/>
        </w:numPr>
        <w:tabs>
          <w:tab w:val="clear" w:pos="360"/>
          <w:tab w:val="num" w:pos="504"/>
        </w:tabs>
        <w:ind w:left="1224"/>
        <w:jc w:val="both"/>
        <w:rPr>
          <w:szCs w:val="24"/>
        </w:rPr>
      </w:pPr>
      <w:r w:rsidRPr="00123DB5">
        <w:rPr>
          <w:szCs w:val="24"/>
        </w:rPr>
        <w:t>Hệ thống yêu cầu cán bộ đào tạo chọn chức năng muốn thực hiện (Add a Professor, Update a Professor, hoặc Delete a Professor).</w:t>
      </w:r>
    </w:p>
    <w:p w:rsidR="00E90CC9" w:rsidRPr="00123DB5" w:rsidRDefault="00E90CC9" w:rsidP="000D691E">
      <w:pPr>
        <w:pStyle w:val="BodyText"/>
        <w:numPr>
          <w:ilvl w:val="0"/>
          <w:numId w:val="6"/>
        </w:numPr>
        <w:tabs>
          <w:tab w:val="clear" w:pos="360"/>
          <w:tab w:val="num" w:pos="504"/>
        </w:tabs>
        <w:ind w:left="1224"/>
        <w:jc w:val="both"/>
        <w:rPr>
          <w:szCs w:val="24"/>
        </w:rPr>
      </w:pPr>
      <w:r w:rsidRPr="00123DB5">
        <w:rPr>
          <w:szCs w:val="24"/>
        </w:rPr>
        <w:t>Sau khi cán bộ đào tạo cung cấp thông tin được yêu cầu, một trong các luồng phụ sau được thực hiện.</w:t>
      </w:r>
    </w:p>
    <w:p w:rsidR="00E90CC9" w:rsidRPr="00123DB5" w:rsidRDefault="00E90CC9" w:rsidP="000D691E">
      <w:pPr>
        <w:pStyle w:val="BodyText"/>
        <w:ind w:left="1224"/>
        <w:jc w:val="both"/>
        <w:rPr>
          <w:szCs w:val="24"/>
        </w:rPr>
      </w:pPr>
      <w:r w:rsidRPr="00123DB5">
        <w:rPr>
          <w:szCs w:val="24"/>
        </w:rPr>
        <w:t xml:space="preserve">Nếu cán bộ đào tạo chọn “Add a Professor”, luồng phụ </w:t>
      </w:r>
      <w:r w:rsidRPr="00123DB5">
        <w:rPr>
          <w:b/>
          <w:szCs w:val="24"/>
        </w:rPr>
        <w:t>Add a Professor</w:t>
      </w:r>
      <w:r w:rsidRPr="00123DB5">
        <w:rPr>
          <w:bCs/>
          <w:szCs w:val="24"/>
        </w:rPr>
        <w:t xml:space="preserve"> được thực hiện</w:t>
      </w:r>
      <w:r w:rsidRPr="00123DB5">
        <w:rPr>
          <w:szCs w:val="24"/>
        </w:rPr>
        <w:t>.</w:t>
      </w:r>
    </w:p>
    <w:p w:rsidR="00E90CC9" w:rsidRPr="00123DB5" w:rsidRDefault="00E90CC9" w:rsidP="000D691E">
      <w:pPr>
        <w:pStyle w:val="BodyText"/>
        <w:ind w:left="1224"/>
        <w:jc w:val="both"/>
        <w:rPr>
          <w:szCs w:val="24"/>
        </w:rPr>
      </w:pPr>
      <w:r w:rsidRPr="00123DB5">
        <w:rPr>
          <w:szCs w:val="24"/>
        </w:rPr>
        <w:t xml:space="preserve">Nếu cán bộ đào tạo chọn “Update a Professor”, luồng phụ </w:t>
      </w:r>
      <w:r w:rsidRPr="00123DB5">
        <w:rPr>
          <w:b/>
          <w:szCs w:val="24"/>
        </w:rPr>
        <w:t>Update a Professor</w:t>
      </w:r>
      <w:r w:rsidRPr="00123DB5">
        <w:rPr>
          <w:szCs w:val="24"/>
        </w:rPr>
        <w:t xml:space="preserve"> </w:t>
      </w:r>
      <w:r w:rsidRPr="00123DB5">
        <w:rPr>
          <w:bCs/>
          <w:szCs w:val="24"/>
        </w:rPr>
        <w:t>được thực hiện</w:t>
      </w:r>
      <w:r w:rsidRPr="00123DB5">
        <w:rPr>
          <w:szCs w:val="24"/>
        </w:rPr>
        <w:t>.</w:t>
      </w:r>
    </w:p>
    <w:p w:rsidR="00E90CC9" w:rsidRPr="00123DB5" w:rsidRDefault="00E90CC9" w:rsidP="000D691E">
      <w:pPr>
        <w:pStyle w:val="BodyText"/>
        <w:ind w:left="1224"/>
        <w:jc w:val="both"/>
        <w:rPr>
          <w:szCs w:val="24"/>
        </w:rPr>
      </w:pPr>
      <w:r w:rsidRPr="00123DB5">
        <w:rPr>
          <w:szCs w:val="24"/>
        </w:rPr>
        <w:t xml:space="preserve">Nếu cán bộ đào tạo chọn “Delete a Professor”, luồng phụ </w:t>
      </w:r>
      <w:r w:rsidRPr="00123DB5">
        <w:rPr>
          <w:b/>
          <w:szCs w:val="24"/>
        </w:rPr>
        <w:t>Delete a Professor</w:t>
      </w:r>
      <w:r w:rsidRPr="00123DB5">
        <w:rPr>
          <w:szCs w:val="24"/>
        </w:rPr>
        <w:t xml:space="preserve"> </w:t>
      </w:r>
      <w:r w:rsidRPr="00123DB5">
        <w:rPr>
          <w:bCs/>
          <w:szCs w:val="24"/>
        </w:rPr>
        <w:t>được thực hiện</w:t>
      </w:r>
      <w:r w:rsidRPr="00123DB5">
        <w:rPr>
          <w:szCs w:val="24"/>
        </w:rPr>
        <w:t>.</w:t>
      </w:r>
    </w:p>
    <w:p w:rsidR="000D691E" w:rsidRPr="000D691E" w:rsidRDefault="000D691E" w:rsidP="000D691E">
      <w:pPr>
        <w:pStyle w:val="Heading3"/>
        <w:jc w:val="both"/>
        <w:rPr>
          <w:sz w:val="24"/>
          <w:szCs w:val="24"/>
        </w:rPr>
      </w:pPr>
      <w:bookmarkStart w:id="54" w:name="_Toc452026899"/>
      <w:bookmarkStart w:id="55" w:name="_Toc452184246"/>
      <w:bookmarkStart w:id="56" w:name="_Toc452186691"/>
      <w:r w:rsidRPr="000D691E">
        <w:rPr>
          <w:sz w:val="24"/>
          <w:szCs w:val="24"/>
        </w:rPr>
        <w:t xml:space="preserve">Dòng sự kiện </w:t>
      </w:r>
      <w:r w:rsidRPr="000D691E">
        <w:rPr>
          <w:sz w:val="24"/>
          <w:szCs w:val="24"/>
          <w:lang w:val="en-US"/>
        </w:rPr>
        <w:t>phụ</w:t>
      </w:r>
      <w:r w:rsidRPr="000D691E">
        <w:rPr>
          <w:sz w:val="24"/>
          <w:szCs w:val="24"/>
        </w:rPr>
        <w:t xml:space="preserve"> </w:t>
      </w:r>
    </w:p>
    <w:p w:rsidR="00E90CC9" w:rsidRPr="00123DB5" w:rsidRDefault="00E90CC9" w:rsidP="000D691E">
      <w:pPr>
        <w:pStyle w:val="Heading4"/>
      </w:pPr>
      <w:r w:rsidRPr="00123DB5">
        <w:t>Add a Professor</w:t>
      </w:r>
      <w:bookmarkEnd w:id="54"/>
      <w:bookmarkEnd w:id="55"/>
      <w:bookmarkEnd w:id="56"/>
      <w:r w:rsidRPr="00123DB5">
        <w:t xml:space="preserve"> (Thêm một giáo sư)</w:t>
      </w:r>
    </w:p>
    <w:p w:rsidR="00E90CC9" w:rsidRPr="00123DB5" w:rsidRDefault="00E90CC9" w:rsidP="000D691E">
      <w:pPr>
        <w:pStyle w:val="BodyText"/>
        <w:numPr>
          <w:ilvl w:val="0"/>
          <w:numId w:val="7"/>
        </w:numPr>
        <w:tabs>
          <w:tab w:val="clear" w:pos="720"/>
          <w:tab w:val="num" w:pos="1584"/>
        </w:tabs>
        <w:ind w:left="1584"/>
        <w:rPr>
          <w:szCs w:val="24"/>
        </w:rPr>
      </w:pPr>
      <w:r w:rsidRPr="00123DB5">
        <w:rPr>
          <w:szCs w:val="24"/>
        </w:rPr>
        <w:t>Hệ thống yêu cầu cán bộ đào tạo nhập vào các thông tin của giáo sư. Bao gồm:</w:t>
      </w:r>
      <w:r w:rsidRPr="00123DB5">
        <w:rPr>
          <w:szCs w:val="24"/>
        </w:rPr>
        <w:br/>
        <w:t>tên</w:t>
      </w:r>
      <w:r w:rsidRPr="00123DB5">
        <w:rPr>
          <w:szCs w:val="24"/>
        </w:rPr>
        <w:br/>
        <w:t>ngày sinh</w:t>
      </w:r>
      <w:r w:rsidRPr="00123DB5">
        <w:rPr>
          <w:szCs w:val="24"/>
        </w:rPr>
        <w:br/>
        <w:t xml:space="preserve">số </w:t>
      </w:r>
      <w:smartTag w:uri="urn:schemas-microsoft-com:office:smarttags" w:element="stockticker">
        <w:r w:rsidRPr="00123DB5">
          <w:rPr>
            <w:szCs w:val="24"/>
          </w:rPr>
          <w:t>CMND</w:t>
        </w:r>
      </w:smartTag>
      <w:r w:rsidRPr="00123DB5">
        <w:rPr>
          <w:szCs w:val="24"/>
        </w:rPr>
        <w:br/>
        <w:t>tình trạng hôn nhân</w:t>
      </w:r>
      <w:r w:rsidRPr="00123DB5">
        <w:rPr>
          <w:szCs w:val="24"/>
        </w:rPr>
        <w:br/>
        <w:t>khoa</w:t>
      </w:r>
    </w:p>
    <w:p w:rsidR="00E90CC9" w:rsidRPr="00123DB5" w:rsidRDefault="00E90CC9" w:rsidP="000D691E">
      <w:pPr>
        <w:pStyle w:val="BodyText"/>
        <w:numPr>
          <w:ilvl w:val="0"/>
          <w:numId w:val="7"/>
        </w:numPr>
        <w:tabs>
          <w:tab w:val="clear" w:pos="720"/>
          <w:tab w:val="num" w:pos="1584"/>
        </w:tabs>
        <w:ind w:left="1584"/>
        <w:jc w:val="both"/>
        <w:rPr>
          <w:szCs w:val="24"/>
        </w:rPr>
      </w:pPr>
      <w:r w:rsidRPr="00123DB5">
        <w:rPr>
          <w:szCs w:val="24"/>
        </w:rPr>
        <w:t>Sau khi cán bộ đào tạo cung cấp thông tin được yêu cầu, hệ thống sẽ phát sinh và gán một số ID độc nhất cho giáo sư này. Giáo sư này được thêm vào hệ thống.</w:t>
      </w:r>
    </w:p>
    <w:p w:rsidR="00E90CC9" w:rsidRPr="00123DB5" w:rsidRDefault="00E90CC9" w:rsidP="000D691E">
      <w:pPr>
        <w:pStyle w:val="BodyText"/>
        <w:numPr>
          <w:ilvl w:val="0"/>
          <w:numId w:val="7"/>
        </w:numPr>
        <w:tabs>
          <w:tab w:val="clear" w:pos="720"/>
          <w:tab w:val="num" w:pos="1584"/>
        </w:tabs>
        <w:ind w:left="1584"/>
        <w:jc w:val="both"/>
        <w:rPr>
          <w:szCs w:val="24"/>
        </w:rPr>
      </w:pPr>
      <w:r w:rsidRPr="00123DB5">
        <w:rPr>
          <w:szCs w:val="24"/>
        </w:rPr>
        <w:t>Hệ thống cung cấp cho cán bộ đào tạo số ID của giáo sư mới.</w:t>
      </w:r>
    </w:p>
    <w:p w:rsidR="00E90CC9" w:rsidRPr="00123DB5" w:rsidRDefault="00E90CC9">
      <w:pPr>
        <w:pStyle w:val="Heading4"/>
        <w:jc w:val="both"/>
        <w:rPr>
          <w:sz w:val="24"/>
          <w:szCs w:val="24"/>
        </w:rPr>
      </w:pPr>
      <w:bookmarkStart w:id="57" w:name="_Toc452026900"/>
      <w:bookmarkStart w:id="58" w:name="_Toc452184247"/>
      <w:bookmarkStart w:id="59" w:name="_Toc452186692"/>
      <w:r w:rsidRPr="00123DB5">
        <w:rPr>
          <w:sz w:val="24"/>
          <w:szCs w:val="24"/>
        </w:rPr>
        <w:t>Update a Professor</w:t>
      </w:r>
      <w:bookmarkEnd w:id="57"/>
      <w:bookmarkEnd w:id="58"/>
      <w:bookmarkEnd w:id="59"/>
      <w:r w:rsidRPr="00123DB5">
        <w:rPr>
          <w:sz w:val="24"/>
          <w:szCs w:val="24"/>
        </w:rPr>
        <w:t xml:space="preserve"> (Hiệu chỉnh thông tin một giáo sư)</w:t>
      </w:r>
    </w:p>
    <w:p w:rsidR="00E90CC9" w:rsidRPr="00123DB5" w:rsidRDefault="00E90CC9" w:rsidP="00BE07A9">
      <w:pPr>
        <w:pStyle w:val="BodyText"/>
        <w:numPr>
          <w:ilvl w:val="0"/>
          <w:numId w:val="8"/>
        </w:numPr>
        <w:ind w:left="1080"/>
        <w:jc w:val="both"/>
        <w:rPr>
          <w:szCs w:val="24"/>
        </w:rPr>
      </w:pPr>
      <w:r w:rsidRPr="00123DB5">
        <w:rPr>
          <w:szCs w:val="24"/>
        </w:rPr>
        <w:t>Hệ thống yêu cầu cán bộ đào tạo nhập vào số ID của giáo sư.</w:t>
      </w:r>
    </w:p>
    <w:p w:rsidR="00E90CC9" w:rsidRPr="00123DB5" w:rsidRDefault="00E90CC9" w:rsidP="00BE07A9">
      <w:pPr>
        <w:pStyle w:val="BodyText"/>
        <w:numPr>
          <w:ilvl w:val="0"/>
          <w:numId w:val="8"/>
        </w:numPr>
        <w:ind w:left="1080"/>
        <w:jc w:val="both"/>
        <w:rPr>
          <w:szCs w:val="24"/>
        </w:rPr>
      </w:pPr>
      <w:r w:rsidRPr="00123DB5">
        <w:rPr>
          <w:szCs w:val="24"/>
        </w:rPr>
        <w:t>Cán bộ đào tạo nhập số ID giáo sư. Hệ thống truy xuất và hiển thị thông tin của giáo sư này.</w:t>
      </w:r>
    </w:p>
    <w:p w:rsidR="00E90CC9" w:rsidRPr="00123DB5" w:rsidRDefault="00E90CC9" w:rsidP="00BE07A9">
      <w:pPr>
        <w:pStyle w:val="BodyText"/>
        <w:numPr>
          <w:ilvl w:val="0"/>
          <w:numId w:val="8"/>
        </w:numPr>
        <w:ind w:left="1080"/>
        <w:jc w:val="both"/>
        <w:rPr>
          <w:szCs w:val="24"/>
        </w:rPr>
      </w:pPr>
      <w:r w:rsidRPr="00123DB5">
        <w:rPr>
          <w:szCs w:val="24"/>
        </w:rPr>
        <w:t xml:space="preserve">Cán bộ đào tạo thay đổi một số thông tin của giáo sư. Gồm bất cứ thông tin nào được chỉ ra trong luồng phụ </w:t>
      </w:r>
      <w:r w:rsidRPr="00123DB5">
        <w:rPr>
          <w:b/>
          <w:szCs w:val="24"/>
        </w:rPr>
        <w:t>Add a Professor</w:t>
      </w:r>
      <w:r w:rsidRPr="00123DB5">
        <w:rPr>
          <w:szCs w:val="24"/>
        </w:rPr>
        <w:t>.</w:t>
      </w:r>
    </w:p>
    <w:p w:rsidR="00E90CC9" w:rsidRPr="00123DB5" w:rsidRDefault="00E90CC9" w:rsidP="00BE07A9">
      <w:pPr>
        <w:pStyle w:val="BodyText"/>
        <w:numPr>
          <w:ilvl w:val="0"/>
          <w:numId w:val="8"/>
        </w:numPr>
        <w:ind w:left="1080"/>
        <w:jc w:val="both"/>
        <w:rPr>
          <w:szCs w:val="24"/>
        </w:rPr>
      </w:pPr>
      <w:r w:rsidRPr="00123DB5">
        <w:rPr>
          <w:szCs w:val="24"/>
        </w:rPr>
        <w:t>Sau khi cán bộ đào tạo cập nhật xong các thông tin cần thiết, hệ thống cập nhật mẩu tin của giáo sư này.</w:t>
      </w:r>
    </w:p>
    <w:p w:rsidR="00E90CC9" w:rsidRPr="00123DB5" w:rsidRDefault="00E90CC9">
      <w:pPr>
        <w:pStyle w:val="Heading4"/>
        <w:jc w:val="both"/>
        <w:rPr>
          <w:sz w:val="24"/>
          <w:szCs w:val="24"/>
        </w:rPr>
      </w:pPr>
      <w:bookmarkStart w:id="60" w:name="_Toc452026901"/>
      <w:bookmarkStart w:id="61" w:name="_Toc452184248"/>
      <w:bookmarkStart w:id="62" w:name="_Toc452186693"/>
      <w:r w:rsidRPr="00123DB5">
        <w:rPr>
          <w:sz w:val="24"/>
          <w:szCs w:val="24"/>
        </w:rPr>
        <w:lastRenderedPageBreak/>
        <w:t>Delete a Professor</w:t>
      </w:r>
      <w:bookmarkEnd w:id="60"/>
      <w:bookmarkEnd w:id="61"/>
      <w:bookmarkEnd w:id="62"/>
      <w:r w:rsidRPr="00123DB5">
        <w:rPr>
          <w:sz w:val="24"/>
          <w:szCs w:val="24"/>
        </w:rPr>
        <w:t xml:space="preserve"> (Xóa một giáo sư)</w:t>
      </w:r>
    </w:p>
    <w:p w:rsidR="00E90CC9" w:rsidRPr="00123DB5" w:rsidRDefault="00E90CC9" w:rsidP="00365EC6">
      <w:pPr>
        <w:pStyle w:val="BodyText"/>
        <w:numPr>
          <w:ilvl w:val="0"/>
          <w:numId w:val="47"/>
        </w:numPr>
        <w:tabs>
          <w:tab w:val="clear" w:pos="1440"/>
          <w:tab w:val="num" w:pos="1800"/>
        </w:tabs>
        <w:ind w:left="1800"/>
        <w:jc w:val="both"/>
        <w:rPr>
          <w:szCs w:val="24"/>
        </w:rPr>
      </w:pPr>
      <w:r w:rsidRPr="00123DB5">
        <w:rPr>
          <w:szCs w:val="24"/>
        </w:rPr>
        <w:t>Hệ thống yêu cầu cán bộ đào tạo nhập vào số ID của giáo sư.</w:t>
      </w:r>
    </w:p>
    <w:p w:rsidR="00E90CC9" w:rsidRPr="00123DB5" w:rsidRDefault="00E90CC9" w:rsidP="00365EC6">
      <w:pPr>
        <w:pStyle w:val="BodyText"/>
        <w:numPr>
          <w:ilvl w:val="0"/>
          <w:numId w:val="47"/>
        </w:numPr>
        <w:tabs>
          <w:tab w:val="clear" w:pos="1440"/>
          <w:tab w:val="num" w:pos="1800"/>
        </w:tabs>
        <w:ind w:left="1800"/>
        <w:jc w:val="both"/>
        <w:rPr>
          <w:szCs w:val="24"/>
        </w:rPr>
      </w:pPr>
      <w:r w:rsidRPr="00123DB5">
        <w:rPr>
          <w:szCs w:val="24"/>
        </w:rPr>
        <w:t>Cán bộ đào tạo nhập số ID giáo sư. Hệ thống truy xuất và hiển thị thông tin của giáo sư này.</w:t>
      </w:r>
    </w:p>
    <w:p w:rsidR="00E90CC9" w:rsidRPr="00123DB5" w:rsidRDefault="00E90CC9" w:rsidP="00365EC6">
      <w:pPr>
        <w:pStyle w:val="BodyText"/>
        <w:numPr>
          <w:ilvl w:val="0"/>
          <w:numId w:val="47"/>
        </w:numPr>
        <w:tabs>
          <w:tab w:val="clear" w:pos="1440"/>
          <w:tab w:val="num" w:pos="1800"/>
        </w:tabs>
        <w:ind w:left="1800"/>
        <w:jc w:val="both"/>
        <w:rPr>
          <w:szCs w:val="24"/>
        </w:rPr>
      </w:pPr>
      <w:r w:rsidRPr="00123DB5">
        <w:rPr>
          <w:szCs w:val="24"/>
        </w:rPr>
        <w:t>Hệ thống nhắc người dùng xác nhận thao tác xóa giáo sư.</w:t>
      </w:r>
    </w:p>
    <w:p w:rsidR="00E90CC9" w:rsidRPr="00123DB5" w:rsidRDefault="00E90CC9" w:rsidP="00365EC6">
      <w:pPr>
        <w:pStyle w:val="BodyText"/>
        <w:numPr>
          <w:ilvl w:val="0"/>
          <w:numId w:val="47"/>
        </w:numPr>
        <w:tabs>
          <w:tab w:val="clear" w:pos="1440"/>
          <w:tab w:val="num" w:pos="1800"/>
        </w:tabs>
        <w:ind w:left="1800"/>
        <w:jc w:val="both"/>
        <w:rPr>
          <w:szCs w:val="24"/>
        </w:rPr>
      </w:pPr>
      <w:r w:rsidRPr="00123DB5">
        <w:rPr>
          <w:szCs w:val="24"/>
        </w:rPr>
        <w:t>Các bộ đào tạo xác nhận xóa.</w:t>
      </w:r>
    </w:p>
    <w:p w:rsidR="00E90CC9" w:rsidRPr="00123DB5" w:rsidRDefault="00E90CC9" w:rsidP="00365EC6">
      <w:pPr>
        <w:pStyle w:val="BodyText"/>
        <w:numPr>
          <w:ilvl w:val="0"/>
          <w:numId w:val="47"/>
        </w:numPr>
        <w:tabs>
          <w:tab w:val="clear" w:pos="1440"/>
          <w:tab w:val="num" w:pos="1800"/>
        </w:tabs>
        <w:ind w:left="1800"/>
        <w:jc w:val="both"/>
        <w:rPr>
          <w:szCs w:val="24"/>
        </w:rPr>
      </w:pPr>
      <w:r w:rsidRPr="00123DB5">
        <w:rPr>
          <w:szCs w:val="24"/>
        </w:rPr>
        <w:t>Hệ thống xóa thông tin của giáo sư này ra khỏi hệ thống.</w:t>
      </w:r>
    </w:p>
    <w:p w:rsidR="00E90CC9" w:rsidRPr="00123DB5" w:rsidRDefault="00E90CC9">
      <w:pPr>
        <w:pStyle w:val="Heading3"/>
        <w:jc w:val="both"/>
        <w:rPr>
          <w:sz w:val="24"/>
          <w:szCs w:val="24"/>
        </w:rPr>
      </w:pPr>
      <w:r w:rsidRPr="00123DB5">
        <w:rPr>
          <w:sz w:val="24"/>
          <w:szCs w:val="24"/>
        </w:rPr>
        <w:t>Các dòng sự kiện khác</w:t>
      </w:r>
    </w:p>
    <w:p w:rsidR="00E90CC9" w:rsidRPr="00123DB5" w:rsidRDefault="00E90CC9">
      <w:pPr>
        <w:pStyle w:val="Heading4"/>
        <w:jc w:val="both"/>
        <w:rPr>
          <w:sz w:val="24"/>
          <w:szCs w:val="24"/>
        </w:rPr>
      </w:pPr>
      <w:r w:rsidRPr="00123DB5">
        <w:rPr>
          <w:sz w:val="24"/>
          <w:szCs w:val="24"/>
        </w:rPr>
        <w:t>Không tìm thấy giáo sư</w:t>
      </w:r>
    </w:p>
    <w:p w:rsidR="00E90CC9" w:rsidRPr="00123DB5" w:rsidRDefault="00E90CC9" w:rsidP="00365EC6">
      <w:pPr>
        <w:pStyle w:val="BodyText"/>
        <w:ind w:left="1440"/>
        <w:jc w:val="both"/>
        <w:rPr>
          <w:szCs w:val="24"/>
        </w:rPr>
      </w:pPr>
      <w:r w:rsidRPr="00123DB5">
        <w:rPr>
          <w:szCs w:val="24"/>
        </w:rPr>
        <w:t xml:space="preserve">Nếu trong luồng phụ </w:t>
      </w:r>
      <w:r w:rsidRPr="00123DB5">
        <w:rPr>
          <w:b/>
          <w:szCs w:val="24"/>
        </w:rPr>
        <w:t>Update a Professor</w:t>
      </w:r>
      <w:r w:rsidRPr="00123DB5">
        <w:rPr>
          <w:szCs w:val="24"/>
        </w:rPr>
        <w:t xml:space="preserve"> hoặc </w:t>
      </w:r>
      <w:r w:rsidRPr="00123DB5">
        <w:rPr>
          <w:b/>
          <w:szCs w:val="24"/>
        </w:rPr>
        <w:t>Delete a Professor</w:t>
      </w:r>
      <w:r w:rsidRPr="00123DB5">
        <w:rPr>
          <w:szCs w:val="24"/>
        </w:rPr>
        <w:t xml:space="preserve"> không tồn tại giáo sư nào có số ID được nhập vào thì hệ thống sẽ hiển thị một thông báo lỗi. Cán bộ đào tạo có thể nhập một số ID khác hoặc hủy bỏ thao tác, lúc này use case kết thúc.</w:t>
      </w:r>
    </w:p>
    <w:p w:rsidR="00E90CC9" w:rsidRPr="00123DB5" w:rsidRDefault="00E90CC9">
      <w:pPr>
        <w:pStyle w:val="Heading4"/>
        <w:jc w:val="both"/>
        <w:rPr>
          <w:sz w:val="24"/>
          <w:szCs w:val="24"/>
        </w:rPr>
      </w:pPr>
      <w:r w:rsidRPr="00123DB5">
        <w:rPr>
          <w:sz w:val="24"/>
          <w:szCs w:val="24"/>
        </w:rPr>
        <w:t>Thao tác xóa bị hủy</w:t>
      </w:r>
    </w:p>
    <w:p w:rsidR="00E90CC9" w:rsidRPr="00123DB5" w:rsidRDefault="00E90CC9" w:rsidP="00365EC6">
      <w:pPr>
        <w:pStyle w:val="BodyText"/>
        <w:ind w:left="1440"/>
        <w:jc w:val="both"/>
        <w:rPr>
          <w:szCs w:val="24"/>
        </w:rPr>
      </w:pPr>
      <w:r w:rsidRPr="00123DB5">
        <w:rPr>
          <w:szCs w:val="24"/>
        </w:rPr>
        <w:t xml:space="preserve">Nếu trong luồng phụ </w:t>
      </w:r>
      <w:r w:rsidRPr="00123DB5">
        <w:rPr>
          <w:b/>
          <w:szCs w:val="24"/>
        </w:rPr>
        <w:t xml:space="preserve">Delete A Professor </w:t>
      </w:r>
      <w:r w:rsidRPr="00123DB5">
        <w:rPr>
          <w:szCs w:val="24"/>
        </w:rPr>
        <w:t xml:space="preserve">người cán bộ đào tạo quyết đinh không xóa giáo sư này nữa, thao tác xóa bị hủy và </w:t>
      </w:r>
      <w:r w:rsidRPr="00123DB5">
        <w:rPr>
          <w:b/>
          <w:szCs w:val="24"/>
        </w:rPr>
        <w:t>Dòng sự kiện chính</w:t>
      </w:r>
      <w:r w:rsidRPr="00123DB5">
        <w:rPr>
          <w:szCs w:val="24"/>
        </w:rPr>
        <w:t xml:space="preserve"> được bắt đầu lại từ đầu.</w:t>
      </w:r>
    </w:p>
    <w:p w:rsidR="00E90CC9" w:rsidRPr="00123DB5" w:rsidRDefault="00E90CC9">
      <w:pPr>
        <w:pStyle w:val="Heading2"/>
        <w:jc w:val="both"/>
        <w:rPr>
          <w:sz w:val="24"/>
          <w:szCs w:val="24"/>
        </w:rPr>
      </w:pPr>
      <w:r w:rsidRPr="00123DB5">
        <w:rPr>
          <w:sz w:val="24"/>
          <w:szCs w:val="24"/>
        </w:rPr>
        <w:t xml:space="preserve">Các yêu cầu </w:t>
      </w:r>
      <w:r w:rsidR="001B00F7">
        <w:rPr>
          <w:sz w:val="24"/>
          <w:szCs w:val="24"/>
        </w:rPr>
        <w:t>đặc</w:t>
      </w:r>
      <w:r w:rsidRPr="00123DB5">
        <w:rPr>
          <w:sz w:val="24"/>
          <w:szCs w:val="24"/>
        </w:rPr>
        <w:t xml:space="preserve"> biệt</w:t>
      </w:r>
    </w:p>
    <w:p w:rsidR="00E90CC9" w:rsidRPr="00123DB5" w:rsidRDefault="00E90CC9" w:rsidP="00365EC6">
      <w:pPr>
        <w:pStyle w:val="BodyText"/>
        <w:ind w:left="864"/>
        <w:jc w:val="both"/>
        <w:rPr>
          <w:szCs w:val="24"/>
        </w:rPr>
      </w:pPr>
      <w:r w:rsidRPr="00123DB5">
        <w:rPr>
          <w:szCs w:val="24"/>
        </w:rPr>
        <w:t>Không có</w:t>
      </w:r>
      <w:r w:rsidRPr="00123DB5">
        <w:rPr>
          <w:color w:val="000000"/>
          <w:szCs w:val="24"/>
        </w:rPr>
        <w:t>.</w:t>
      </w:r>
    </w:p>
    <w:p w:rsidR="00E90CC9" w:rsidRPr="00123DB5" w:rsidRDefault="00E90CC9">
      <w:pPr>
        <w:pStyle w:val="Heading2"/>
        <w:jc w:val="both"/>
        <w:rPr>
          <w:sz w:val="24"/>
          <w:szCs w:val="24"/>
        </w:rPr>
      </w:pPr>
      <w:bookmarkStart w:id="63" w:name="_Toc452026908"/>
      <w:bookmarkStart w:id="64" w:name="_Toc452184252"/>
      <w:bookmarkStart w:id="65" w:name="_Toc452186697"/>
      <w:bookmarkStart w:id="66" w:name="_Toc452198071"/>
      <w:bookmarkStart w:id="67" w:name="_Toc460198392"/>
      <w:r w:rsidRPr="00123DB5">
        <w:rPr>
          <w:sz w:val="24"/>
          <w:szCs w:val="24"/>
        </w:rPr>
        <w:t>Post-Conditions</w:t>
      </w:r>
      <w:bookmarkEnd w:id="63"/>
      <w:bookmarkEnd w:id="64"/>
      <w:bookmarkEnd w:id="65"/>
      <w:bookmarkEnd w:id="66"/>
      <w:bookmarkEnd w:id="67"/>
    </w:p>
    <w:p w:rsidR="00E90CC9" w:rsidRPr="00123DB5" w:rsidRDefault="00E90CC9" w:rsidP="00365EC6">
      <w:pPr>
        <w:pStyle w:val="BodyText"/>
        <w:ind w:left="864"/>
        <w:jc w:val="both"/>
        <w:rPr>
          <w:szCs w:val="24"/>
        </w:rPr>
      </w:pPr>
      <w:r w:rsidRPr="00123DB5">
        <w:rPr>
          <w:szCs w:val="24"/>
        </w:rPr>
        <w:t>Nếu use case thành công, thông tin giáo sư được thêm, cập nhật hoặc xóa khỏi hệ thống. Ngược lại, trạng thái của hệ thống không thay đổi.</w:t>
      </w:r>
    </w:p>
    <w:p w:rsidR="00E90CC9" w:rsidRPr="00123DB5" w:rsidRDefault="00E90CC9">
      <w:pPr>
        <w:pStyle w:val="Heading2"/>
        <w:jc w:val="both"/>
        <w:rPr>
          <w:sz w:val="24"/>
          <w:szCs w:val="24"/>
        </w:rPr>
      </w:pPr>
      <w:r w:rsidRPr="00123DB5">
        <w:rPr>
          <w:sz w:val="24"/>
          <w:szCs w:val="24"/>
        </w:rPr>
        <w:t>Điểm mở rộng</w:t>
      </w:r>
    </w:p>
    <w:p w:rsidR="00E90CC9" w:rsidRPr="00123DB5" w:rsidRDefault="00E90CC9" w:rsidP="00365EC6">
      <w:pPr>
        <w:pStyle w:val="BodyText"/>
        <w:ind w:left="864"/>
        <w:jc w:val="both"/>
        <w:rPr>
          <w:szCs w:val="24"/>
          <w:lang w:val="en-US"/>
        </w:rPr>
      </w:pPr>
      <w:r w:rsidRPr="00123DB5">
        <w:rPr>
          <w:szCs w:val="24"/>
        </w:rPr>
        <w:t xml:space="preserve">Không có. </w:t>
      </w:r>
    </w:p>
    <w:p w:rsidR="002434F8" w:rsidRDefault="002434F8" w:rsidP="002434F8">
      <w:pPr>
        <w:pStyle w:val="BodyText"/>
        <w:ind w:left="0"/>
        <w:jc w:val="both"/>
        <w:rPr>
          <w:szCs w:val="24"/>
          <w:lang w:val="en-US"/>
        </w:rPr>
      </w:pPr>
    </w:p>
    <w:p w:rsidR="000D691E" w:rsidRPr="00123DB5" w:rsidRDefault="000D691E" w:rsidP="002434F8">
      <w:pPr>
        <w:pStyle w:val="BodyText"/>
        <w:ind w:left="0"/>
        <w:jc w:val="both"/>
        <w:rPr>
          <w:szCs w:val="24"/>
          <w:lang w:val="en-US"/>
        </w:rPr>
      </w:pPr>
    </w:p>
    <w:p w:rsidR="00E90CC9" w:rsidRPr="00123DB5" w:rsidRDefault="00E90CC9">
      <w:pPr>
        <w:pStyle w:val="Heading1"/>
        <w:jc w:val="both"/>
        <w:rPr>
          <w:szCs w:val="24"/>
        </w:rPr>
      </w:pPr>
      <w:bookmarkStart w:id="68" w:name="_Toc452027632"/>
      <w:bookmarkStart w:id="69" w:name="_Toc452184255"/>
      <w:bookmarkStart w:id="70" w:name="_Toc452186711"/>
      <w:bookmarkStart w:id="71" w:name="_Toc452198073"/>
      <w:bookmarkStart w:id="72" w:name="_Toc460198394"/>
      <w:r w:rsidRPr="00123DB5">
        <w:rPr>
          <w:szCs w:val="24"/>
        </w:rPr>
        <w:t>Maintain Student Information</w:t>
      </w:r>
      <w:bookmarkEnd w:id="68"/>
      <w:bookmarkEnd w:id="69"/>
      <w:bookmarkEnd w:id="70"/>
      <w:bookmarkEnd w:id="71"/>
      <w:bookmarkEnd w:id="72"/>
      <w:r w:rsidRPr="00123DB5">
        <w:rPr>
          <w:szCs w:val="24"/>
        </w:rPr>
        <w:t xml:space="preserve"> (Quản lý thông tin sinh viên)</w:t>
      </w:r>
    </w:p>
    <w:p w:rsidR="00E90CC9" w:rsidRPr="00123DB5" w:rsidRDefault="00E90CC9">
      <w:pPr>
        <w:pStyle w:val="Heading2"/>
        <w:jc w:val="both"/>
        <w:rPr>
          <w:sz w:val="24"/>
          <w:szCs w:val="24"/>
        </w:rPr>
      </w:pPr>
      <w:r w:rsidRPr="00123DB5">
        <w:rPr>
          <w:sz w:val="24"/>
          <w:szCs w:val="24"/>
        </w:rPr>
        <w:t>Tóm tắt</w:t>
      </w:r>
    </w:p>
    <w:p w:rsidR="00E90CC9" w:rsidRPr="00123DB5" w:rsidRDefault="00E90CC9" w:rsidP="00365EC6">
      <w:pPr>
        <w:pStyle w:val="BodyText"/>
        <w:ind w:left="864"/>
        <w:jc w:val="both"/>
        <w:rPr>
          <w:szCs w:val="24"/>
        </w:rPr>
      </w:pPr>
      <w:r w:rsidRPr="00123DB5">
        <w:rPr>
          <w:snapToGrid w:val="0"/>
          <w:szCs w:val="24"/>
        </w:rPr>
        <w:t>Use case này cho phép cán bộ đào tạo duy trì thông tin sinh viên trong hệ thống đăng ký học phần. Bao gồm thêm, hiệu chỉnh và xóa sinh viên ra khỏi hệ thống.</w:t>
      </w:r>
    </w:p>
    <w:p w:rsidR="00495CBF" w:rsidRPr="00123DB5" w:rsidRDefault="00495CBF" w:rsidP="00495CBF">
      <w:pPr>
        <w:pStyle w:val="Heading2"/>
        <w:jc w:val="both"/>
        <w:rPr>
          <w:sz w:val="24"/>
          <w:szCs w:val="24"/>
        </w:rPr>
      </w:pPr>
      <w:r w:rsidRPr="00123DB5">
        <w:rPr>
          <w:sz w:val="24"/>
          <w:szCs w:val="24"/>
        </w:rPr>
        <w:t>Điều kiện tiên quyết</w:t>
      </w:r>
    </w:p>
    <w:p w:rsidR="00495CBF" w:rsidRPr="00123DB5" w:rsidRDefault="00495CBF" w:rsidP="00365EC6">
      <w:pPr>
        <w:pStyle w:val="BodyText"/>
        <w:ind w:left="864"/>
        <w:jc w:val="both"/>
        <w:rPr>
          <w:szCs w:val="24"/>
        </w:rPr>
      </w:pPr>
      <w:r w:rsidRPr="00123DB5">
        <w:rPr>
          <w:szCs w:val="24"/>
        </w:rPr>
        <w:t>Cán bộ đào tạo phải đăng nhập vào hệ thống trước khi use case bắt đầu.</w:t>
      </w:r>
    </w:p>
    <w:p w:rsidR="00E90CC9" w:rsidRPr="00123DB5" w:rsidRDefault="00E90CC9">
      <w:pPr>
        <w:pStyle w:val="Heading2"/>
        <w:jc w:val="both"/>
        <w:rPr>
          <w:sz w:val="24"/>
          <w:szCs w:val="24"/>
        </w:rPr>
      </w:pPr>
      <w:r w:rsidRPr="00123DB5">
        <w:rPr>
          <w:sz w:val="24"/>
          <w:szCs w:val="24"/>
        </w:rPr>
        <w:t>Dòng sự kiện</w:t>
      </w:r>
    </w:p>
    <w:p w:rsidR="00E90CC9" w:rsidRPr="00123DB5" w:rsidRDefault="00E90CC9">
      <w:pPr>
        <w:pStyle w:val="Heading3"/>
        <w:jc w:val="both"/>
        <w:rPr>
          <w:sz w:val="24"/>
          <w:szCs w:val="24"/>
        </w:rPr>
      </w:pPr>
      <w:r w:rsidRPr="00123DB5">
        <w:rPr>
          <w:sz w:val="24"/>
          <w:szCs w:val="24"/>
        </w:rPr>
        <w:t xml:space="preserve">Dòng sự kiện chính </w:t>
      </w:r>
    </w:p>
    <w:p w:rsidR="00E90CC9" w:rsidRPr="00123DB5" w:rsidRDefault="00E90CC9" w:rsidP="00365EC6">
      <w:pPr>
        <w:pStyle w:val="BodyText"/>
        <w:ind w:left="1080"/>
        <w:jc w:val="both"/>
        <w:rPr>
          <w:szCs w:val="24"/>
        </w:rPr>
      </w:pPr>
      <w:r w:rsidRPr="00123DB5">
        <w:rPr>
          <w:szCs w:val="24"/>
        </w:rPr>
        <w:t>Use case này bắt đầu khi người cán bộ đào tạo muốn thêm, thay đổi, và/hoặc xóa thông tin sinh viên trong hệ thống.</w:t>
      </w:r>
    </w:p>
    <w:p w:rsidR="00E90CC9" w:rsidRPr="00123DB5" w:rsidRDefault="00E90CC9" w:rsidP="00365EC6">
      <w:pPr>
        <w:pStyle w:val="BodyText"/>
        <w:numPr>
          <w:ilvl w:val="0"/>
          <w:numId w:val="13"/>
        </w:numPr>
        <w:tabs>
          <w:tab w:val="clear" w:pos="360"/>
          <w:tab w:val="num" w:pos="1080"/>
        </w:tabs>
        <w:ind w:left="1800"/>
        <w:jc w:val="both"/>
        <w:rPr>
          <w:szCs w:val="24"/>
        </w:rPr>
      </w:pPr>
      <w:r w:rsidRPr="00123DB5">
        <w:rPr>
          <w:szCs w:val="24"/>
        </w:rPr>
        <w:lastRenderedPageBreak/>
        <w:t>Hệ thống yêu cầu cán bộ đào tạo chọn chức năng muốn thực hiện (Add a Student, Update a Student, hoặc Delete a Student)</w:t>
      </w:r>
    </w:p>
    <w:p w:rsidR="00D902A6" w:rsidRPr="00123DB5" w:rsidRDefault="00E90CC9" w:rsidP="00365EC6">
      <w:pPr>
        <w:pStyle w:val="BodyText"/>
        <w:numPr>
          <w:ilvl w:val="0"/>
          <w:numId w:val="13"/>
        </w:numPr>
        <w:tabs>
          <w:tab w:val="clear" w:pos="360"/>
          <w:tab w:val="num" w:pos="1080"/>
        </w:tabs>
        <w:ind w:left="1800"/>
        <w:jc w:val="both"/>
        <w:rPr>
          <w:szCs w:val="24"/>
        </w:rPr>
      </w:pPr>
      <w:r w:rsidRPr="00123DB5">
        <w:rPr>
          <w:szCs w:val="24"/>
        </w:rPr>
        <w:t>Sau khi cán bộ đào tạo cung cấp thông tin được yêu cầu, một trong các luồng phụ sau được thực hiện.</w:t>
      </w:r>
    </w:p>
    <w:p w:rsidR="004C374A" w:rsidRPr="00123DB5" w:rsidRDefault="00E90CC9" w:rsidP="00365EC6">
      <w:pPr>
        <w:pStyle w:val="BodyText"/>
        <w:numPr>
          <w:ilvl w:val="0"/>
          <w:numId w:val="13"/>
        </w:numPr>
        <w:tabs>
          <w:tab w:val="clear" w:pos="360"/>
          <w:tab w:val="num" w:pos="1080"/>
        </w:tabs>
        <w:ind w:left="1800"/>
        <w:jc w:val="both"/>
        <w:rPr>
          <w:szCs w:val="24"/>
        </w:rPr>
      </w:pPr>
      <w:r w:rsidRPr="00123DB5">
        <w:rPr>
          <w:szCs w:val="24"/>
        </w:rPr>
        <w:t xml:space="preserve">Nếu cán bộ đào tạo chọn “Add a Student”, luồng phụ </w:t>
      </w:r>
      <w:r w:rsidRPr="00123DB5">
        <w:rPr>
          <w:b/>
          <w:szCs w:val="24"/>
        </w:rPr>
        <w:t>Add a Student</w:t>
      </w:r>
      <w:r w:rsidRPr="00123DB5">
        <w:rPr>
          <w:bCs/>
          <w:szCs w:val="24"/>
        </w:rPr>
        <w:t xml:space="preserve"> được thực hiện</w:t>
      </w:r>
      <w:r w:rsidRPr="00123DB5">
        <w:rPr>
          <w:szCs w:val="24"/>
        </w:rPr>
        <w:t>.</w:t>
      </w:r>
    </w:p>
    <w:p w:rsidR="004C374A" w:rsidRPr="00123DB5" w:rsidRDefault="00E90CC9" w:rsidP="00365EC6">
      <w:pPr>
        <w:pStyle w:val="BodyText"/>
        <w:ind w:left="1800"/>
        <w:jc w:val="both"/>
        <w:rPr>
          <w:szCs w:val="24"/>
        </w:rPr>
      </w:pPr>
      <w:r w:rsidRPr="00123DB5">
        <w:rPr>
          <w:szCs w:val="24"/>
        </w:rPr>
        <w:t xml:space="preserve">Nếu cán bộ đào tạo chọn “Update a Student”, luồng phụ </w:t>
      </w:r>
      <w:r w:rsidRPr="00123DB5">
        <w:rPr>
          <w:b/>
          <w:szCs w:val="24"/>
        </w:rPr>
        <w:t>Update a Student</w:t>
      </w:r>
      <w:r w:rsidRPr="00123DB5">
        <w:rPr>
          <w:szCs w:val="24"/>
        </w:rPr>
        <w:t xml:space="preserve"> </w:t>
      </w:r>
      <w:r w:rsidRPr="00123DB5">
        <w:rPr>
          <w:bCs/>
          <w:szCs w:val="24"/>
        </w:rPr>
        <w:t>được thực hiện</w:t>
      </w:r>
      <w:r w:rsidRPr="00123DB5">
        <w:rPr>
          <w:szCs w:val="24"/>
        </w:rPr>
        <w:t>.</w:t>
      </w:r>
    </w:p>
    <w:p w:rsidR="00E90CC9" w:rsidRPr="00123DB5" w:rsidRDefault="00E90CC9" w:rsidP="00365EC6">
      <w:pPr>
        <w:pStyle w:val="BodyText"/>
        <w:ind w:left="1800"/>
        <w:jc w:val="both"/>
        <w:rPr>
          <w:szCs w:val="24"/>
        </w:rPr>
      </w:pPr>
      <w:r w:rsidRPr="00123DB5">
        <w:rPr>
          <w:szCs w:val="24"/>
        </w:rPr>
        <w:t xml:space="preserve">Nếu cán bộ đào tạo chọn “Delete a Student”, luồng phụ </w:t>
      </w:r>
      <w:r w:rsidRPr="00123DB5">
        <w:rPr>
          <w:b/>
          <w:szCs w:val="24"/>
        </w:rPr>
        <w:t>Delete a Student</w:t>
      </w:r>
      <w:r w:rsidRPr="00123DB5">
        <w:rPr>
          <w:szCs w:val="24"/>
        </w:rPr>
        <w:t xml:space="preserve"> </w:t>
      </w:r>
      <w:r w:rsidRPr="00123DB5">
        <w:rPr>
          <w:bCs/>
          <w:szCs w:val="24"/>
        </w:rPr>
        <w:t>được thực hiện</w:t>
      </w:r>
      <w:r w:rsidRPr="00123DB5">
        <w:rPr>
          <w:szCs w:val="24"/>
        </w:rPr>
        <w:t>.</w:t>
      </w:r>
    </w:p>
    <w:p w:rsidR="00E90CC9" w:rsidRPr="00123DB5" w:rsidRDefault="00E90CC9">
      <w:pPr>
        <w:pStyle w:val="Heading4"/>
        <w:jc w:val="both"/>
        <w:rPr>
          <w:sz w:val="24"/>
          <w:szCs w:val="24"/>
        </w:rPr>
      </w:pPr>
      <w:bookmarkStart w:id="73" w:name="_Toc452027636"/>
      <w:bookmarkStart w:id="74" w:name="_Toc452184259"/>
      <w:bookmarkStart w:id="75" w:name="_Toc452186715"/>
      <w:r w:rsidRPr="00123DB5">
        <w:rPr>
          <w:sz w:val="24"/>
          <w:szCs w:val="24"/>
        </w:rPr>
        <w:t>Add a Student</w:t>
      </w:r>
      <w:bookmarkEnd w:id="73"/>
      <w:bookmarkEnd w:id="74"/>
      <w:bookmarkEnd w:id="75"/>
    </w:p>
    <w:p w:rsidR="00E90CC9" w:rsidRPr="00123DB5" w:rsidRDefault="00E90CC9" w:rsidP="00365EC6">
      <w:pPr>
        <w:pStyle w:val="BodyText"/>
        <w:numPr>
          <w:ilvl w:val="0"/>
          <w:numId w:val="14"/>
        </w:numPr>
        <w:tabs>
          <w:tab w:val="clear" w:pos="360"/>
          <w:tab w:val="num" w:pos="1080"/>
        </w:tabs>
        <w:ind w:left="1800"/>
        <w:rPr>
          <w:szCs w:val="24"/>
        </w:rPr>
      </w:pPr>
      <w:r w:rsidRPr="00123DB5">
        <w:rPr>
          <w:szCs w:val="24"/>
        </w:rPr>
        <w:t>Hệ thống yêu cầu cán bộ đào tạo nhập vào các thông tin của giáo sư. Bao gồm:</w:t>
      </w:r>
      <w:r w:rsidRPr="00123DB5">
        <w:rPr>
          <w:szCs w:val="24"/>
        </w:rPr>
        <w:br/>
        <w:t>tên</w:t>
      </w:r>
      <w:r w:rsidRPr="00123DB5">
        <w:rPr>
          <w:szCs w:val="24"/>
        </w:rPr>
        <w:br/>
        <w:t>ngày sinh</w:t>
      </w:r>
      <w:r w:rsidRPr="00123DB5">
        <w:rPr>
          <w:szCs w:val="24"/>
        </w:rPr>
        <w:br/>
        <w:t xml:space="preserve">số </w:t>
      </w:r>
      <w:smartTag w:uri="urn:schemas-microsoft-com:office:smarttags" w:element="stockticker">
        <w:r w:rsidRPr="00123DB5">
          <w:rPr>
            <w:szCs w:val="24"/>
          </w:rPr>
          <w:t>CMND</w:t>
        </w:r>
      </w:smartTag>
      <w:r w:rsidRPr="00123DB5">
        <w:rPr>
          <w:szCs w:val="24"/>
        </w:rPr>
        <w:br/>
        <w:t>tình trạng hôn nhân</w:t>
      </w:r>
      <w:r w:rsidRPr="00123DB5">
        <w:rPr>
          <w:szCs w:val="24"/>
        </w:rPr>
        <w:br/>
        <w:t>ngày tốt nghiệp</w:t>
      </w:r>
    </w:p>
    <w:p w:rsidR="00E90CC9" w:rsidRPr="00123DB5" w:rsidRDefault="00E90CC9" w:rsidP="00365EC6">
      <w:pPr>
        <w:pStyle w:val="BodyText"/>
        <w:numPr>
          <w:ilvl w:val="0"/>
          <w:numId w:val="14"/>
        </w:numPr>
        <w:tabs>
          <w:tab w:val="clear" w:pos="360"/>
          <w:tab w:val="num" w:pos="1080"/>
        </w:tabs>
        <w:ind w:left="1800"/>
        <w:jc w:val="both"/>
        <w:rPr>
          <w:szCs w:val="24"/>
        </w:rPr>
      </w:pPr>
      <w:r w:rsidRPr="00123DB5">
        <w:rPr>
          <w:szCs w:val="24"/>
        </w:rPr>
        <w:t>Sau khi cán bộ đào tạo cung cấp thông tin được yêu cầu, hệ thống sẽ phát sinh và gán một số ID độc nhất cho sinh viên này. The student is added to the system. Sinh viên này được thêm vào hệ thống.</w:t>
      </w:r>
    </w:p>
    <w:p w:rsidR="00E90CC9" w:rsidRPr="00123DB5" w:rsidRDefault="00E90CC9" w:rsidP="00365EC6">
      <w:pPr>
        <w:pStyle w:val="BodyText"/>
        <w:numPr>
          <w:ilvl w:val="0"/>
          <w:numId w:val="14"/>
        </w:numPr>
        <w:tabs>
          <w:tab w:val="clear" w:pos="360"/>
          <w:tab w:val="num" w:pos="1080"/>
        </w:tabs>
        <w:ind w:left="1800"/>
        <w:jc w:val="both"/>
        <w:rPr>
          <w:szCs w:val="24"/>
        </w:rPr>
      </w:pPr>
      <w:r w:rsidRPr="00123DB5">
        <w:rPr>
          <w:szCs w:val="24"/>
        </w:rPr>
        <w:t>Hệ thống cung cấp cho cán bộ đào tạo số ID của sinh viên mới.</w:t>
      </w:r>
    </w:p>
    <w:p w:rsidR="00E90CC9" w:rsidRPr="00123DB5" w:rsidRDefault="00E90CC9">
      <w:pPr>
        <w:pStyle w:val="Heading4"/>
        <w:jc w:val="both"/>
        <w:rPr>
          <w:sz w:val="24"/>
          <w:szCs w:val="24"/>
        </w:rPr>
      </w:pPr>
      <w:bookmarkStart w:id="76" w:name="_Toc452027637"/>
      <w:bookmarkStart w:id="77" w:name="_Toc452184260"/>
      <w:bookmarkStart w:id="78" w:name="_Toc452186716"/>
      <w:r w:rsidRPr="00123DB5">
        <w:rPr>
          <w:sz w:val="24"/>
          <w:szCs w:val="24"/>
        </w:rPr>
        <w:t>Update a Student</w:t>
      </w:r>
      <w:bookmarkEnd w:id="76"/>
      <w:bookmarkEnd w:id="77"/>
      <w:bookmarkEnd w:id="78"/>
    </w:p>
    <w:p w:rsidR="00E90CC9" w:rsidRPr="00123DB5" w:rsidRDefault="00E90CC9" w:rsidP="00365EC6">
      <w:pPr>
        <w:pStyle w:val="BodyText"/>
        <w:numPr>
          <w:ilvl w:val="0"/>
          <w:numId w:val="15"/>
        </w:numPr>
        <w:tabs>
          <w:tab w:val="clear" w:pos="360"/>
          <w:tab w:val="num" w:pos="1080"/>
        </w:tabs>
        <w:ind w:left="1800"/>
        <w:jc w:val="both"/>
        <w:rPr>
          <w:szCs w:val="24"/>
        </w:rPr>
      </w:pPr>
      <w:r w:rsidRPr="00123DB5">
        <w:rPr>
          <w:szCs w:val="24"/>
        </w:rPr>
        <w:t>Hệ thống yêu cầu cán bộ đào tạo nhập vào số ID của sinh viên.</w:t>
      </w:r>
    </w:p>
    <w:p w:rsidR="00E90CC9" w:rsidRPr="00123DB5" w:rsidRDefault="00E90CC9" w:rsidP="00365EC6">
      <w:pPr>
        <w:pStyle w:val="BodyText"/>
        <w:numPr>
          <w:ilvl w:val="0"/>
          <w:numId w:val="15"/>
        </w:numPr>
        <w:tabs>
          <w:tab w:val="clear" w:pos="360"/>
          <w:tab w:val="num" w:pos="1080"/>
        </w:tabs>
        <w:ind w:left="1800"/>
        <w:jc w:val="both"/>
        <w:rPr>
          <w:szCs w:val="24"/>
        </w:rPr>
      </w:pPr>
      <w:r w:rsidRPr="00123DB5">
        <w:rPr>
          <w:szCs w:val="24"/>
        </w:rPr>
        <w:t>Cán bộ đào tạo nhập số ID sinh viên. Hệ thống truy xuất và hiển thị thông tin của sinh viên này.</w:t>
      </w:r>
    </w:p>
    <w:p w:rsidR="00E90CC9" w:rsidRPr="00123DB5" w:rsidRDefault="00E90CC9" w:rsidP="00365EC6">
      <w:pPr>
        <w:pStyle w:val="BodyText"/>
        <w:numPr>
          <w:ilvl w:val="0"/>
          <w:numId w:val="15"/>
        </w:numPr>
        <w:tabs>
          <w:tab w:val="clear" w:pos="360"/>
          <w:tab w:val="num" w:pos="1080"/>
        </w:tabs>
        <w:ind w:left="1800"/>
        <w:jc w:val="both"/>
        <w:rPr>
          <w:szCs w:val="24"/>
        </w:rPr>
      </w:pPr>
      <w:r w:rsidRPr="00123DB5">
        <w:rPr>
          <w:szCs w:val="24"/>
        </w:rPr>
        <w:t>Cán bộ đào tạo thay đổi một số thông tin của sinh viên. Gồm bất cứ thông tin nào được chỉ ra trong luồng phụ Add a Student.</w:t>
      </w:r>
    </w:p>
    <w:p w:rsidR="00E90CC9" w:rsidRPr="00123DB5" w:rsidRDefault="00E90CC9" w:rsidP="00365EC6">
      <w:pPr>
        <w:pStyle w:val="BodyText"/>
        <w:numPr>
          <w:ilvl w:val="0"/>
          <w:numId w:val="15"/>
        </w:numPr>
        <w:tabs>
          <w:tab w:val="clear" w:pos="360"/>
          <w:tab w:val="num" w:pos="1080"/>
        </w:tabs>
        <w:ind w:left="1800"/>
        <w:jc w:val="both"/>
        <w:rPr>
          <w:szCs w:val="24"/>
        </w:rPr>
      </w:pPr>
      <w:r w:rsidRPr="00123DB5">
        <w:rPr>
          <w:szCs w:val="24"/>
        </w:rPr>
        <w:t>Sau khi cán bộ đào tạo cập nhật xong các thông tin cần thiết, hệ thống cập nhật mẩu tin của sinh viên này.</w:t>
      </w:r>
    </w:p>
    <w:p w:rsidR="00E90CC9" w:rsidRPr="00123DB5" w:rsidRDefault="00E90CC9">
      <w:pPr>
        <w:pStyle w:val="Heading4"/>
        <w:jc w:val="both"/>
        <w:rPr>
          <w:sz w:val="24"/>
          <w:szCs w:val="24"/>
        </w:rPr>
      </w:pPr>
      <w:bookmarkStart w:id="79" w:name="_Toc452027638"/>
      <w:bookmarkStart w:id="80" w:name="_Toc452184261"/>
      <w:bookmarkStart w:id="81" w:name="_Toc452186717"/>
      <w:r w:rsidRPr="00123DB5">
        <w:rPr>
          <w:sz w:val="24"/>
          <w:szCs w:val="24"/>
        </w:rPr>
        <w:t>Delete a Student</w:t>
      </w:r>
      <w:bookmarkEnd w:id="79"/>
      <w:bookmarkEnd w:id="80"/>
      <w:bookmarkEnd w:id="81"/>
    </w:p>
    <w:p w:rsidR="00E90CC9" w:rsidRPr="00123DB5" w:rsidRDefault="00E90CC9" w:rsidP="00365EC6">
      <w:pPr>
        <w:pStyle w:val="BodyText"/>
        <w:numPr>
          <w:ilvl w:val="0"/>
          <w:numId w:val="16"/>
        </w:numPr>
        <w:tabs>
          <w:tab w:val="num" w:pos="1080"/>
        </w:tabs>
        <w:ind w:left="1800"/>
        <w:jc w:val="both"/>
        <w:rPr>
          <w:szCs w:val="24"/>
        </w:rPr>
      </w:pPr>
      <w:r w:rsidRPr="00123DB5">
        <w:rPr>
          <w:szCs w:val="24"/>
        </w:rPr>
        <w:t>Hệ thống yêu cầu cán bộ đào tạo nhập vào số ID của sinh viên.</w:t>
      </w:r>
    </w:p>
    <w:p w:rsidR="00E90CC9" w:rsidRPr="00123DB5" w:rsidRDefault="00E90CC9" w:rsidP="00365EC6">
      <w:pPr>
        <w:pStyle w:val="BodyText"/>
        <w:numPr>
          <w:ilvl w:val="0"/>
          <w:numId w:val="16"/>
        </w:numPr>
        <w:tabs>
          <w:tab w:val="num" w:pos="1080"/>
        </w:tabs>
        <w:ind w:left="1800"/>
        <w:jc w:val="both"/>
        <w:rPr>
          <w:szCs w:val="24"/>
        </w:rPr>
      </w:pPr>
      <w:r w:rsidRPr="00123DB5">
        <w:rPr>
          <w:szCs w:val="24"/>
        </w:rPr>
        <w:t>Cán bộ đào tạo nhập số ID sinh viên. Hệ thống truy xuất và hiển thị thông tin của sinh viên này.</w:t>
      </w:r>
    </w:p>
    <w:p w:rsidR="00E90CC9" w:rsidRPr="00123DB5" w:rsidRDefault="00E90CC9" w:rsidP="00365EC6">
      <w:pPr>
        <w:pStyle w:val="BodyText"/>
        <w:numPr>
          <w:ilvl w:val="0"/>
          <w:numId w:val="16"/>
        </w:numPr>
        <w:tabs>
          <w:tab w:val="clear" w:pos="720"/>
          <w:tab w:val="num" w:pos="1800"/>
        </w:tabs>
        <w:ind w:left="1800"/>
        <w:jc w:val="both"/>
        <w:rPr>
          <w:szCs w:val="24"/>
        </w:rPr>
      </w:pPr>
      <w:r w:rsidRPr="00123DB5">
        <w:rPr>
          <w:szCs w:val="24"/>
        </w:rPr>
        <w:t>Hệ thống nhắc người dùng xác nhận thao tác xóa sinh viên.</w:t>
      </w:r>
    </w:p>
    <w:p w:rsidR="00E90CC9" w:rsidRPr="00123DB5" w:rsidRDefault="00E90CC9" w:rsidP="00365EC6">
      <w:pPr>
        <w:pStyle w:val="BodyText"/>
        <w:numPr>
          <w:ilvl w:val="0"/>
          <w:numId w:val="16"/>
        </w:numPr>
        <w:tabs>
          <w:tab w:val="clear" w:pos="720"/>
          <w:tab w:val="num" w:pos="1800"/>
        </w:tabs>
        <w:ind w:left="1800"/>
        <w:jc w:val="both"/>
        <w:rPr>
          <w:szCs w:val="24"/>
        </w:rPr>
      </w:pPr>
      <w:r w:rsidRPr="00123DB5">
        <w:rPr>
          <w:szCs w:val="24"/>
        </w:rPr>
        <w:t>Các bộ đào tạo xác nhận xóa.</w:t>
      </w:r>
    </w:p>
    <w:p w:rsidR="00E90CC9" w:rsidRPr="00123DB5" w:rsidRDefault="00E90CC9" w:rsidP="00365EC6">
      <w:pPr>
        <w:pStyle w:val="BodyText"/>
        <w:numPr>
          <w:ilvl w:val="0"/>
          <w:numId w:val="16"/>
        </w:numPr>
        <w:tabs>
          <w:tab w:val="clear" w:pos="720"/>
          <w:tab w:val="num" w:pos="1800"/>
        </w:tabs>
        <w:ind w:left="1800"/>
        <w:jc w:val="both"/>
        <w:rPr>
          <w:szCs w:val="24"/>
        </w:rPr>
      </w:pPr>
      <w:r w:rsidRPr="00123DB5">
        <w:rPr>
          <w:szCs w:val="24"/>
        </w:rPr>
        <w:t>Hệ thống xóa thông tin của sinh viên này ra khỏi hệ thống.</w:t>
      </w:r>
    </w:p>
    <w:p w:rsidR="00E90CC9" w:rsidRPr="00123DB5" w:rsidRDefault="00E90CC9">
      <w:pPr>
        <w:pStyle w:val="Heading3"/>
        <w:jc w:val="both"/>
        <w:rPr>
          <w:sz w:val="24"/>
          <w:szCs w:val="24"/>
        </w:rPr>
      </w:pPr>
      <w:r w:rsidRPr="00123DB5">
        <w:rPr>
          <w:sz w:val="24"/>
          <w:szCs w:val="24"/>
        </w:rPr>
        <w:lastRenderedPageBreak/>
        <w:t>Các dòng sự kiện khác</w:t>
      </w:r>
    </w:p>
    <w:p w:rsidR="00E90CC9" w:rsidRPr="00123DB5" w:rsidRDefault="00E90CC9">
      <w:pPr>
        <w:pStyle w:val="Heading4"/>
        <w:jc w:val="both"/>
        <w:rPr>
          <w:sz w:val="24"/>
          <w:szCs w:val="24"/>
        </w:rPr>
      </w:pPr>
      <w:r w:rsidRPr="00123DB5">
        <w:rPr>
          <w:sz w:val="24"/>
          <w:szCs w:val="24"/>
        </w:rPr>
        <w:t>Không tìm thấy sinh viên</w:t>
      </w:r>
    </w:p>
    <w:p w:rsidR="00E90CC9" w:rsidRPr="00123DB5" w:rsidRDefault="00E90CC9" w:rsidP="00365EC6">
      <w:pPr>
        <w:pStyle w:val="BodyText"/>
        <w:ind w:left="1440"/>
        <w:jc w:val="both"/>
        <w:rPr>
          <w:szCs w:val="24"/>
        </w:rPr>
      </w:pPr>
      <w:r w:rsidRPr="00123DB5">
        <w:rPr>
          <w:szCs w:val="24"/>
        </w:rPr>
        <w:t xml:space="preserve">Nếu trong luồng phụ </w:t>
      </w:r>
      <w:r w:rsidRPr="00123DB5">
        <w:rPr>
          <w:b/>
          <w:szCs w:val="24"/>
        </w:rPr>
        <w:t>Update a Student</w:t>
      </w:r>
      <w:r w:rsidRPr="00123DB5">
        <w:rPr>
          <w:szCs w:val="24"/>
        </w:rPr>
        <w:t xml:space="preserve"> hoặc </w:t>
      </w:r>
      <w:r w:rsidRPr="00123DB5">
        <w:rPr>
          <w:b/>
          <w:szCs w:val="24"/>
        </w:rPr>
        <w:t>Delete a Student</w:t>
      </w:r>
      <w:r w:rsidRPr="00123DB5">
        <w:rPr>
          <w:szCs w:val="24"/>
        </w:rPr>
        <w:t xml:space="preserve"> không tồn tại sinh viên nào có số ID được nhập vào thì hệ thống sẽ hiển thị một thông báo lỗi. Cán bộ đào tạo có thể nhập một số ID khác hoặc hủy bỏ thao tác, lúc này use case kết thúc.</w:t>
      </w:r>
    </w:p>
    <w:p w:rsidR="00E90CC9" w:rsidRPr="00123DB5" w:rsidRDefault="00E90CC9">
      <w:pPr>
        <w:pStyle w:val="Heading4"/>
        <w:jc w:val="both"/>
        <w:rPr>
          <w:sz w:val="24"/>
          <w:szCs w:val="24"/>
        </w:rPr>
      </w:pPr>
      <w:r w:rsidRPr="00123DB5">
        <w:rPr>
          <w:sz w:val="24"/>
          <w:szCs w:val="24"/>
        </w:rPr>
        <w:t>Thao tác xóa bị hủy</w:t>
      </w:r>
    </w:p>
    <w:p w:rsidR="00E90CC9" w:rsidRPr="00123DB5" w:rsidRDefault="00E90CC9" w:rsidP="00365EC6">
      <w:pPr>
        <w:pStyle w:val="BodyText"/>
        <w:ind w:left="1440"/>
        <w:jc w:val="both"/>
        <w:rPr>
          <w:szCs w:val="24"/>
        </w:rPr>
      </w:pPr>
      <w:r w:rsidRPr="00123DB5">
        <w:rPr>
          <w:szCs w:val="24"/>
        </w:rPr>
        <w:t xml:space="preserve">Nếu trong luồng phụ </w:t>
      </w:r>
      <w:r w:rsidRPr="00123DB5">
        <w:rPr>
          <w:b/>
          <w:szCs w:val="24"/>
        </w:rPr>
        <w:t xml:space="preserve">Delete A Student </w:t>
      </w:r>
      <w:r w:rsidRPr="00123DB5">
        <w:rPr>
          <w:szCs w:val="24"/>
        </w:rPr>
        <w:t xml:space="preserve">người cán bộ đào tạo quyết đinh không xóa giáo sư này nữa, thao tác xóa bị hủy và </w:t>
      </w:r>
      <w:r w:rsidRPr="00123DB5">
        <w:rPr>
          <w:b/>
          <w:szCs w:val="24"/>
        </w:rPr>
        <w:t>Dòng sự kiện chính</w:t>
      </w:r>
      <w:r w:rsidRPr="00123DB5">
        <w:rPr>
          <w:szCs w:val="24"/>
        </w:rPr>
        <w:t xml:space="preserve"> được bắt đầu lại từ đầu.</w:t>
      </w:r>
    </w:p>
    <w:p w:rsidR="00E90CC9" w:rsidRPr="00123DB5" w:rsidRDefault="00E90CC9">
      <w:pPr>
        <w:pStyle w:val="Heading2"/>
        <w:jc w:val="both"/>
        <w:rPr>
          <w:sz w:val="24"/>
          <w:szCs w:val="24"/>
        </w:rPr>
      </w:pPr>
      <w:r w:rsidRPr="00123DB5">
        <w:rPr>
          <w:sz w:val="24"/>
          <w:szCs w:val="24"/>
        </w:rPr>
        <w:t>Các yêu cầu đặ</w:t>
      </w:r>
      <w:r w:rsidR="001B00F7">
        <w:rPr>
          <w:sz w:val="24"/>
          <w:szCs w:val="24"/>
          <w:lang w:val="en-US"/>
        </w:rPr>
        <w:t>c</w:t>
      </w:r>
      <w:r w:rsidRPr="00123DB5">
        <w:rPr>
          <w:sz w:val="24"/>
          <w:szCs w:val="24"/>
        </w:rPr>
        <w:t xml:space="preserve"> biệt</w:t>
      </w:r>
    </w:p>
    <w:p w:rsidR="00E90CC9" w:rsidRPr="00123DB5" w:rsidRDefault="00E90CC9" w:rsidP="00365EC6">
      <w:pPr>
        <w:pStyle w:val="BodyText"/>
        <w:ind w:left="864"/>
        <w:jc w:val="both"/>
        <w:rPr>
          <w:szCs w:val="24"/>
        </w:rPr>
      </w:pPr>
      <w:r w:rsidRPr="00123DB5">
        <w:rPr>
          <w:szCs w:val="24"/>
        </w:rPr>
        <w:t>Không có</w:t>
      </w:r>
      <w:r w:rsidRPr="00123DB5">
        <w:rPr>
          <w:color w:val="000000"/>
          <w:szCs w:val="24"/>
        </w:rPr>
        <w:t>.</w:t>
      </w:r>
    </w:p>
    <w:p w:rsidR="00E90CC9" w:rsidRPr="00123DB5" w:rsidRDefault="00E90CC9">
      <w:pPr>
        <w:pStyle w:val="Heading2"/>
        <w:jc w:val="both"/>
        <w:rPr>
          <w:sz w:val="24"/>
          <w:szCs w:val="24"/>
        </w:rPr>
      </w:pPr>
      <w:bookmarkStart w:id="82" w:name="_Toc452027644"/>
      <w:bookmarkStart w:id="83" w:name="_Toc452184265"/>
      <w:bookmarkStart w:id="84" w:name="_Toc452186721"/>
      <w:bookmarkStart w:id="85" w:name="_Toc452198080"/>
      <w:bookmarkStart w:id="86" w:name="_Toc460198401"/>
      <w:r w:rsidRPr="00123DB5">
        <w:rPr>
          <w:sz w:val="24"/>
          <w:szCs w:val="24"/>
        </w:rPr>
        <w:t>Post-Conditions</w:t>
      </w:r>
      <w:bookmarkEnd w:id="82"/>
      <w:bookmarkEnd w:id="83"/>
      <w:bookmarkEnd w:id="84"/>
      <w:bookmarkEnd w:id="85"/>
      <w:bookmarkEnd w:id="86"/>
    </w:p>
    <w:p w:rsidR="00E90CC9" w:rsidRPr="00123DB5" w:rsidRDefault="00E90CC9" w:rsidP="00365EC6">
      <w:pPr>
        <w:pStyle w:val="BodyText"/>
        <w:ind w:left="864"/>
        <w:jc w:val="both"/>
        <w:rPr>
          <w:szCs w:val="24"/>
        </w:rPr>
      </w:pPr>
      <w:r w:rsidRPr="00123DB5">
        <w:rPr>
          <w:szCs w:val="24"/>
        </w:rPr>
        <w:t>Nếu use case thành công, thông tin sinh viên được thêm, cập nhật hoặc xóa khỏi hệ thống. Ngược lại, trạng thái của hệ thống không thay đổi.</w:t>
      </w:r>
    </w:p>
    <w:p w:rsidR="00E90CC9" w:rsidRPr="00123DB5" w:rsidRDefault="00E90CC9">
      <w:pPr>
        <w:pStyle w:val="Heading2"/>
        <w:jc w:val="both"/>
        <w:rPr>
          <w:sz w:val="24"/>
          <w:szCs w:val="24"/>
        </w:rPr>
      </w:pPr>
      <w:r w:rsidRPr="00123DB5">
        <w:rPr>
          <w:sz w:val="24"/>
          <w:szCs w:val="24"/>
        </w:rPr>
        <w:t>Điểm mở rộng</w:t>
      </w:r>
    </w:p>
    <w:p w:rsidR="00E90CC9" w:rsidRPr="00123DB5" w:rsidRDefault="00E90CC9" w:rsidP="00365EC6">
      <w:pPr>
        <w:pStyle w:val="BodyText"/>
        <w:ind w:left="864"/>
        <w:jc w:val="both"/>
        <w:rPr>
          <w:szCs w:val="24"/>
          <w:lang w:val="en-US"/>
        </w:rPr>
      </w:pPr>
      <w:r w:rsidRPr="00123DB5">
        <w:rPr>
          <w:szCs w:val="24"/>
        </w:rPr>
        <w:t xml:space="preserve">Không có. </w:t>
      </w:r>
    </w:p>
    <w:p w:rsidR="002434F8" w:rsidRDefault="002434F8" w:rsidP="002434F8">
      <w:pPr>
        <w:pStyle w:val="BodyText"/>
        <w:ind w:left="0"/>
        <w:jc w:val="both"/>
        <w:rPr>
          <w:szCs w:val="24"/>
          <w:lang w:val="en-US"/>
        </w:rPr>
      </w:pPr>
    </w:p>
    <w:p w:rsidR="000D691E" w:rsidRPr="00123DB5" w:rsidRDefault="000D691E" w:rsidP="002434F8">
      <w:pPr>
        <w:pStyle w:val="BodyText"/>
        <w:ind w:left="0"/>
        <w:jc w:val="both"/>
        <w:rPr>
          <w:szCs w:val="24"/>
          <w:lang w:val="en-US"/>
        </w:rPr>
      </w:pPr>
    </w:p>
    <w:p w:rsidR="00E90CC9" w:rsidRPr="00123DB5" w:rsidRDefault="00E90CC9">
      <w:pPr>
        <w:pStyle w:val="Heading1"/>
        <w:jc w:val="both"/>
        <w:rPr>
          <w:szCs w:val="24"/>
        </w:rPr>
      </w:pPr>
      <w:bookmarkStart w:id="87" w:name="_Toc452106203"/>
      <w:bookmarkStart w:id="88" w:name="_Toc452184282"/>
      <w:bookmarkStart w:id="89" w:name="_Toc452186736"/>
      <w:bookmarkStart w:id="90" w:name="_Toc452198091"/>
      <w:bookmarkStart w:id="91" w:name="_Toc460198412"/>
      <w:r w:rsidRPr="00123DB5">
        <w:rPr>
          <w:szCs w:val="24"/>
        </w:rPr>
        <w:t>Select Courses to Teach</w:t>
      </w:r>
      <w:bookmarkEnd w:id="87"/>
      <w:bookmarkEnd w:id="88"/>
      <w:bookmarkEnd w:id="89"/>
      <w:bookmarkEnd w:id="90"/>
      <w:bookmarkEnd w:id="91"/>
    </w:p>
    <w:p w:rsidR="00E90CC9" w:rsidRPr="00123DB5" w:rsidRDefault="00E90CC9">
      <w:pPr>
        <w:pStyle w:val="Heading2"/>
        <w:jc w:val="both"/>
        <w:rPr>
          <w:sz w:val="24"/>
          <w:szCs w:val="24"/>
        </w:rPr>
      </w:pPr>
      <w:r w:rsidRPr="00123DB5">
        <w:rPr>
          <w:sz w:val="24"/>
          <w:szCs w:val="24"/>
        </w:rPr>
        <w:t>Tóm tắt</w:t>
      </w:r>
    </w:p>
    <w:p w:rsidR="00E90CC9" w:rsidRPr="00123DB5" w:rsidRDefault="00E90CC9" w:rsidP="00365EC6">
      <w:pPr>
        <w:pStyle w:val="BodyText"/>
        <w:ind w:left="864"/>
        <w:jc w:val="both"/>
        <w:rPr>
          <w:szCs w:val="24"/>
        </w:rPr>
      </w:pPr>
      <w:r w:rsidRPr="00123DB5">
        <w:rPr>
          <w:snapToGrid w:val="0"/>
          <w:szCs w:val="24"/>
        </w:rPr>
        <w:t>Use case này cho phép một giáo sư chọn từ danh mục học phần các lớp học mà minh có thể dạy được và muốn dạy trong học kỳ sắp tới.</w:t>
      </w:r>
    </w:p>
    <w:p w:rsidR="00495CBF" w:rsidRPr="00123DB5" w:rsidRDefault="00495CBF" w:rsidP="00495CBF">
      <w:pPr>
        <w:pStyle w:val="Heading2"/>
        <w:jc w:val="both"/>
        <w:rPr>
          <w:sz w:val="24"/>
          <w:szCs w:val="24"/>
        </w:rPr>
      </w:pPr>
      <w:r w:rsidRPr="00123DB5">
        <w:rPr>
          <w:sz w:val="24"/>
          <w:szCs w:val="24"/>
        </w:rPr>
        <w:t>Điều kiện tiên quyết</w:t>
      </w:r>
    </w:p>
    <w:p w:rsidR="00495CBF" w:rsidRPr="00123DB5" w:rsidRDefault="00495CBF" w:rsidP="00365EC6">
      <w:pPr>
        <w:pStyle w:val="BodyText"/>
        <w:ind w:left="864"/>
        <w:jc w:val="both"/>
        <w:rPr>
          <w:szCs w:val="24"/>
        </w:rPr>
      </w:pPr>
      <w:r w:rsidRPr="00123DB5">
        <w:rPr>
          <w:szCs w:val="24"/>
        </w:rPr>
        <w:t>Giáo sư phải đăng nhập vào hệ thống trước khi use case bắt đầu.</w:t>
      </w:r>
    </w:p>
    <w:p w:rsidR="00E90CC9" w:rsidRPr="00123DB5" w:rsidRDefault="00E90CC9">
      <w:pPr>
        <w:pStyle w:val="Heading2"/>
        <w:jc w:val="both"/>
        <w:rPr>
          <w:sz w:val="24"/>
          <w:szCs w:val="24"/>
        </w:rPr>
      </w:pPr>
      <w:r w:rsidRPr="00123DB5">
        <w:rPr>
          <w:sz w:val="24"/>
          <w:szCs w:val="24"/>
        </w:rPr>
        <w:t>Dòng sự kiện</w:t>
      </w:r>
    </w:p>
    <w:p w:rsidR="00E90CC9" w:rsidRPr="00123DB5" w:rsidRDefault="00E90CC9">
      <w:pPr>
        <w:pStyle w:val="Heading3"/>
        <w:jc w:val="both"/>
        <w:rPr>
          <w:sz w:val="24"/>
          <w:szCs w:val="24"/>
        </w:rPr>
      </w:pPr>
      <w:r w:rsidRPr="00123DB5">
        <w:rPr>
          <w:sz w:val="24"/>
          <w:szCs w:val="24"/>
        </w:rPr>
        <w:t xml:space="preserve">Dòng sự kiện chính </w:t>
      </w:r>
    </w:p>
    <w:p w:rsidR="00E90CC9" w:rsidRPr="00123DB5" w:rsidRDefault="00E90CC9" w:rsidP="00365EC6">
      <w:pPr>
        <w:pStyle w:val="BodyText"/>
        <w:ind w:left="1440"/>
        <w:jc w:val="both"/>
        <w:rPr>
          <w:szCs w:val="24"/>
        </w:rPr>
      </w:pPr>
      <w:r w:rsidRPr="00123DB5">
        <w:rPr>
          <w:szCs w:val="24"/>
        </w:rPr>
        <w:t>Use case này bắt đầu khi một giáo sư muốn đăng ký dạy một số lớp trong học kỳ sắp tới.</w:t>
      </w:r>
    </w:p>
    <w:p w:rsidR="00E90CC9" w:rsidRPr="00123DB5" w:rsidRDefault="00E90CC9" w:rsidP="00365EC6">
      <w:pPr>
        <w:pStyle w:val="BodyText"/>
        <w:numPr>
          <w:ilvl w:val="0"/>
          <w:numId w:val="18"/>
        </w:numPr>
        <w:tabs>
          <w:tab w:val="clear" w:pos="360"/>
          <w:tab w:val="num" w:pos="1080"/>
        </w:tabs>
        <w:ind w:left="1800"/>
        <w:jc w:val="both"/>
        <w:rPr>
          <w:szCs w:val="24"/>
        </w:rPr>
      </w:pPr>
      <w:r w:rsidRPr="00123DB5">
        <w:rPr>
          <w:szCs w:val="24"/>
        </w:rPr>
        <w:t>Hệ thống truy xuất và hiển thị danh sách các lớp mà giáo sư có thể dạy trong học kỳ hiện tại. Hệ thống cũng truy xuất và hiển thị các lớp học mà giáo sư này đã đăng ký dạy.</w:t>
      </w:r>
    </w:p>
    <w:p w:rsidR="00E90CC9" w:rsidRPr="00123DB5" w:rsidRDefault="00E90CC9" w:rsidP="00365EC6">
      <w:pPr>
        <w:pStyle w:val="BodyText"/>
        <w:numPr>
          <w:ilvl w:val="0"/>
          <w:numId w:val="18"/>
        </w:numPr>
        <w:tabs>
          <w:tab w:val="clear" w:pos="360"/>
          <w:tab w:val="num" w:pos="1080"/>
        </w:tabs>
        <w:ind w:left="1800"/>
        <w:jc w:val="both"/>
        <w:rPr>
          <w:szCs w:val="24"/>
        </w:rPr>
      </w:pPr>
      <w:r w:rsidRPr="00123DB5">
        <w:rPr>
          <w:szCs w:val="24"/>
        </w:rPr>
        <w:t>Giáo sư chọn thêm/bỏ bớt các lớp mà minh muốn dạy trong học kỳ sắp tới.</w:t>
      </w:r>
    </w:p>
    <w:p w:rsidR="00E90CC9" w:rsidRPr="00123DB5" w:rsidRDefault="00E90CC9" w:rsidP="00365EC6">
      <w:pPr>
        <w:pStyle w:val="BodyText"/>
        <w:numPr>
          <w:ilvl w:val="0"/>
          <w:numId w:val="18"/>
        </w:numPr>
        <w:tabs>
          <w:tab w:val="clear" w:pos="360"/>
          <w:tab w:val="num" w:pos="1080"/>
        </w:tabs>
        <w:ind w:left="1800"/>
        <w:jc w:val="both"/>
        <w:rPr>
          <w:szCs w:val="24"/>
        </w:rPr>
      </w:pPr>
      <w:r w:rsidRPr="00123DB5">
        <w:rPr>
          <w:szCs w:val="24"/>
        </w:rPr>
        <w:t>Hệ thống xóa giáo sư ra khỏi những lớp bị giáo sư bỏ bớt.</w:t>
      </w:r>
    </w:p>
    <w:p w:rsidR="00E90CC9" w:rsidRPr="00123DB5" w:rsidRDefault="00E90CC9" w:rsidP="00365EC6">
      <w:pPr>
        <w:pStyle w:val="BodyText"/>
        <w:numPr>
          <w:ilvl w:val="0"/>
          <w:numId w:val="18"/>
        </w:numPr>
        <w:tabs>
          <w:tab w:val="clear" w:pos="360"/>
          <w:tab w:val="num" w:pos="1080"/>
        </w:tabs>
        <w:ind w:left="1800"/>
        <w:jc w:val="both"/>
        <w:rPr>
          <w:szCs w:val="24"/>
        </w:rPr>
      </w:pPr>
      <w:r w:rsidRPr="00123DB5">
        <w:rPr>
          <w:szCs w:val="24"/>
        </w:rPr>
        <w:t>Hệ thống kiểm tra các lớp học được chọn xem có mâu thuẫn với nhau hau không (ví dụ như có cùng ngày, giờ dạy). Nếu như khong có mâu thuẫn, hệ thống cập nhật thông tin lớp học cho mỗi lớp học được giáo sư chọn (ví dụ như ghi nhận giáo sư là người giảng dạy cho lớp này).</w:t>
      </w:r>
    </w:p>
    <w:p w:rsidR="00E90CC9" w:rsidRPr="00123DB5" w:rsidRDefault="00E90CC9">
      <w:pPr>
        <w:pStyle w:val="Heading3"/>
        <w:jc w:val="both"/>
        <w:rPr>
          <w:sz w:val="24"/>
          <w:szCs w:val="24"/>
        </w:rPr>
      </w:pPr>
      <w:r w:rsidRPr="00123DB5">
        <w:rPr>
          <w:sz w:val="24"/>
          <w:szCs w:val="24"/>
        </w:rPr>
        <w:lastRenderedPageBreak/>
        <w:t>Các dòng sự kiện khác</w:t>
      </w:r>
    </w:p>
    <w:p w:rsidR="00E90CC9" w:rsidRPr="00123DB5" w:rsidRDefault="00E90CC9">
      <w:pPr>
        <w:pStyle w:val="Heading4"/>
        <w:jc w:val="both"/>
        <w:rPr>
          <w:sz w:val="24"/>
          <w:szCs w:val="24"/>
        </w:rPr>
      </w:pPr>
      <w:r w:rsidRPr="00123DB5">
        <w:rPr>
          <w:sz w:val="24"/>
          <w:szCs w:val="24"/>
        </w:rPr>
        <w:t>Không có lớp học nào</w:t>
      </w:r>
    </w:p>
    <w:p w:rsidR="00E90CC9" w:rsidRPr="00123DB5" w:rsidRDefault="00E90CC9" w:rsidP="00365EC6">
      <w:pPr>
        <w:pStyle w:val="BodyText"/>
        <w:ind w:left="1440"/>
        <w:jc w:val="both"/>
        <w:rPr>
          <w:szCs w:val="24"/>
        </w:rPr>
      </w:pPr>
      <w:r w:rsidRPr="00123DB5">
        <w:rPr>
          <w:szCs w:val="24"/>
        </w:rPr>
        <w:t xml:space="preserve">Nếu trong </w:t>
      </w:r>
      <w:r w:rsidRPr="00123DB5">
        <w:rPr>
          <w:b/>
          <w:szCs w:val="24"/>
        </w:rPr>
        <w:t>Dòng sự kiện chính</w:t>
      </w:r>
      <w:r w:rsidRPr="00123DB5">
        <w:rPr>
          <w:szCs w:val="24"/>
        </w:rPr>
        <w:t>, giáo sư không thích hợp để dạy bất cứ môn nào được mở trong học kỳ sắp tới hệ thống sẽ hiển thị thông báo lỗi. Giáo sư nhận  thông báo này và use case kết thúc.</w:t>
      </w:r>
    </w:p>
    <w:p w:rsidR="00E90CC9" w:rsidRPr="00123DB5" w:rsidRDefault="00E90CC9">
      <w:pPr>
        <w:pStyle w:val="Heading4"/>
        <w:jc w:val="both"/>
        <w:rPr>
          <w:sz w:val="24"/>
          <w:szCs w:val="24"/>
        </w:rPr>
      </w:pPr>
      <w:r w:rsidRPr="00123DB5">
        <w:rPr>
          <w:sz w:val="24"/>
          <w:szCs w:val="24"/>
        </w:rPr>
        <w:t>Mâu thuẫn trong lịch dạy</w:t>
      </w:r>
    </w:p>
    <w:p w:rsidR="00E90CC9" w:rsidRPr="00123DB5" w:rsidRDefault="00E90CC9" w:rsidP="00365EC6">
      <w:pPr>
        <w:pStyle w:val="BodyText"/>
        <w:ind w:left="1440"/>
        <w:jc w:val="both"/>
        <w:rPr>
          <w:szCs w:val="24"/>
        </w:rPr>
      </w:pPr>
      <w:r w:rsidRPr="00123DB5">
        <w:rPr>
          <w:szCs w:val="24"/>
        </w:rPr>
        <w:t>Nếu hệ thống thấy mâu thuẫn trong lịch dạy khi cố đăng ký các lớp giáo sư sẽ dạy, hệ thống sẽ hiển thị một thông báo lỗi rằng lịch dạy là mâu thuẫn. Hệ thống cũng chỉ ra các lớp học gây mâu thuẫn. Giáo sư có thể hoặc giải quyết mâu thuẫn này (ví dụ như hủy dạy một số lớp, hoặc hủy thao tác. Trong trường hợp này, chọn lựa của giáo sư sẽ bị mất và usee case kết thúc.</w:t>
      </w:r>
    </w:p>
    <w:p w:rsidR="00E90CC9" w:rsidRPr="00123DB5" w:rsidRDefault="00E90CC9">
      <w:pPr>
        <w:pStyle w:val="Heading4"/>
        <w:jc w:val="both"/>
        <w:rPr>
          <w:sz w:val="24"/>
          <w:szCs w:val="24"/>
        </w:rPr>
      </w:pPr>
      <w:r w:rsidRPr="00123DB5">
        <w:rPr>
          <w:sz w:val="24"/>
          <w:szCs w:val="24"/>
        </w:rPr>
        <w:t>Hệ thống Danh mục học phần không sẵn sàng</w:t>
      </w:r>
    </w:p>
    <w:p w:rsidR="00E90CC9" w:rsidRPr="00123DB5" w:rsidRDefault="00E90CC9" w:rsidP="00365EC6">
      <w:pPr>
        <w:pStyle w:val="BodyText"/>
        <w:ind w:left="1440"/>
        <w:jc w:val="both"/>
        <w:rPr>
          <w:szCs w:val="24"/>
        </w:rPr>
      </w:pPr>
      <w:r w:rsidRPr="00123DB5">
        <w:rPr>
          <w:szCs w:val="24"/>
        </w:rPr>
        <w:t>Nếu hệ thống không thể kết nối được với Hệ thống Danh mục học phần, hệ thống sẽ hiển thị một thông báo lỗi đến sinh viên. Giáo sư nhận thông báo lỗi và use case kết thúc.</w:t>
      </w:r>
    </w:p>
    <w:p w:rsidR="00E90CC9" w:rsidRPr="00123DB5" w:rsidRDefault="00E90CC9">
      <w:pPr>
        <w:pStyle w:val="Heading4"/>
        <w:jc w:val="both"/>
        <w:rPr>
          <w:sz w:val="24"/>
          <w:szCs w:val="24"/>
        </w:rPr>
      </w:pPr>
      <w:r w:rsidRPr="00123DB5">
        <w:rPr>
          <w:sz w:val="24"/>
          <w:szCs w:val="24"/>
        </w:rPr>
        <w:t>Đăng ký học phần đã bị đóng</w:t>
      </w:r>
    </w:p>
    <w:p w:rsidR="00E90CC9" w:rsidRPr="00123DB5" w:rsidRDefault="00E90CC9" w:rsidP="00365EC6">
      <w:pPr>
        <w:pStyle w:val="BodyText"/>
        <w:ind w:left="1440"/>
        <w:jc w:val="both"/>
        <w:rPr>
          <w:szCs w:val="24"/>
        </w:rPr>
      </w:pPr>
      <w:r w:rsidRPr="00123DB5">
        <w:rPr>
          <w:szCs w:val="24"/>
        </w:rPr>
        <w:t>Nếu khi use case mới bắt đầu, nó xác đinh được rằng quá trình đăng ký cho học kỳ này đã bị đóng, một thông báo sẽ được hiển thị cho giáo sư và use case kết thúc. Giáo sư không thể thay đổi lớp dạy sau khi quá trình đăng ký cho học kỳ này đã bị đóng. Nếu một sự thay đổi giáo sư xảy ra sau khi quá trình đăng ký bị đóng nó được xử lý bên ngoài pajm vi của hệ thống.</w:t>
      </w:r>
    </w:p>
    <w:p w:rsidR="00E90CC9" w:rsidRPr="00123DB5" w:rsidRDefault="00E90CC9">
      <w:pPr>
        <w:pStyle w:val="Heading2"/>
        <w:jc w:val="both"/>
        <w:rPr>
          <w:sz w:val="24"/>
          <w:szCs w:val="24"/>
        </w:rPr>
      </w:pPr>
      <w:r w:rsidRPr="00123DB5">
        <w:rPr>
          <w:sz w:val="24"/>
          <w:szCs w:val="24"/>
        </w:rPr>
        <w:t xml:space="preserve">Các yêu cầu </w:t>
      </w:r>
      <w:r w:rsidR="001B00F7">
        <w:rPr>
          <w:sz w:val="24"/>
          <w:szCs w:val="24"/>
        </w:rPr>
        <w:t>đặc</w:t>
      </w:r>
      <w:r w:rsidRPr="00123DB5">
        <w:rPr>
          <w:sz w:val="24"/>
          <w:szCs w:val="24"/>
        </w:rPr>
        <w:t xml:space="preserve"> biệt</w:t>
      </w:r>
    </w:p>
    <w:p w:rsidR="00E90CC9" w:rsidRPr="00123DB5" w:rsidRDefault="00E90CC9" w:rsidP="00365EC6">
      <w:pPr>
        <w:pStyle w:val="BodyText"/>
        <w:ind w:left="864"/>
        <w:jc w:val="both"/>
        <w:rPr>
          <w:szCs w:val="24"/>
        </w:rPr>
      </w:pPr>
      <w:r w:rsidRPr="00123DB5">
        <w:rPr>
          <w:szCs w:val="24"/>
        </w:rPr>
        <w:t>Không có</w:t>
      </w:r>
      <w:r w:rsidRPr="00123DB5">
        <w:rPr>
          <w:color w:val="000000"/>
          <w:szCs w:val="24"/>
        </w:rPr>
        <w:t>.</w:t>
      </w:r>
    </w:p>
    <w:p w:rsidR="00E90CC9" w:rsidRPr="00123DB5" w:rsidRDefault="00E90CC9">
      <w:pPr>
        <w:pStyle w:val="Heading2"/>
        <w:jc w:val="both"/>
        <w:rPr>
          <w:sz w:val="24"/>
          <w:szCs w:val="24"/>
        </w:rPr>
      </w:pPr>
      <w:bookmarkStart w:id="92" w:name="_Toc452106214"/>
      <w:bookmarkStart w:id="93" w:name="_Toc452184289"/>
      <w:bookmarkStart w:id="94" w:name="_Toc452186743"/>
      <w:bookmarkStart w:id="95" w:name="_Toc452198098"/>
      <w:bookmarkStart w:id="96" w:name="_Toc460198419"/>
      <w:r w:rsidRPr="00123DB5">
        <w:rPr>
          <w:sz w:val="24"/>
          <w:szCs w:val="24"/>
        </w:rPr>
        <w:t>Post-Conditions</w:t>
      </w:r>
      <w:bookmarkEnd w:id="92"/>
      <w:bookmarkEnd w:id="93"/>
      <w:bookmarkEnd w:id="94"/>
      <w:bookmarkEnd w:id="95"/>
      <w:bookmarkEnd w:id="96"/>
    </w:p>
    <w:p w:rsidR="00E90CC9" w:rsidRPr="00123DB5" w:rsidRDefault="00E90CC9" w:rsidP="00365EC6">
      <w:pPr>
        <w:pStyle w:val="BodyText"/>
        <w:ind w:left="864"/>
        <w:jc w:val="both"/>
        <w:rPr>
          <w:szCs w:val="24"/>
        </w:rPr>
      </w:pPr>
      <w:r w:rsidRPr="00123DB5">
        <w:rPr>
          <w:szCs w:val="24"/>
        </w:rPr>
        <w:t>Nếu use case thành công, các lớp mà giáo sư chọn dạy sẽ được cập nhật. Ngược lại, trạng thái của hệ thống vãn không đổi.</w:t>
      </w:r>
    </w:p>
    <w:p w:rsidR="00E90CC9" w:rsidRPr="00123DB5" w:rsidRDefault="00E90CC9">
      <w:pPr>
        <w:pStyle w:val="Heading2"/>
        <w:jc w:val="both"/>
        <w:rPr>
          <w:sz w:val="24"/>
          <w:szCs w:val="24"/>
        </w:rPr>
      </w:pPr>
      <w:r w:rsidRPr="00123DB5">
        <w:rPr>
          <w:sz w:val="24"/>
          <w:szCs w:val="24"/>
        </w:rPr>
        <w:t>Điểm mở rộng</w:t>
      </w:r>
    </w:p>
    <w:p w:rsidR="00E90CC9" w:rsidRPr="00123DB5" w:rsidRDefault="00E90CC9" w:rsidP="00365EC6">
      <w:pPr>
        <w:pStyle w:val="BodyText"/>
        <w:ind w:left="864"/>
        <w:jc w:val="both"/>
        <w:rPr>
          <w:szCs w:val="24"/>
          <w:lang w:val="en-US"/>
        </w:rPr>
      </w:pPr>
      <w:r w:rsidRPr="00123DB5">
        <w:rPr>
          <w:szCs w:val="24"/>
        </w:rPr>
        <w:t xml:space="preserve">Không có. </w:t>
      </w:r>
    </w:p>
    <w:p w:rsidR="002434F8" w:rsidRDefault="002434F8" w:rsidP="002434F8">
      <w:pPr>
        <w:pStyle w:val="BodyText"/>
        <w:ind w:left="0"/>
        <w:jc w:val="both"/>
        <w:rPr>
          <w:szCs w:val="24"/>
          <w:lang w:val="en-US"/>
        </w:rPr>
      </w:pPr>
    </w:p>
    <w:p w:rsidR="000D691E" w:rsidRPr="00123DB5" w:rsidRDefault="000D691E" w:rsidP="002434F8">
      <w:pPr>
        <w:pStyle w:val="BodyText"/>
        <w:ind w:left="0"/>
        <w:jc w:val="both"/>
        <w:rPr>
          <w:szCs w:val="24"/>
          <w:lang w:val="en-US"/>
        </w:rPr>
      </w:pPr>
    </w:p>
    <w:p w:rsidR="00E90CC9" w:rsidRPr="00123DB5" w:rsidRDefault="00E90CC9">
      <w:pPr>
        <w:pStyle w:val="Heading1"/>
        <w:jc w:val="both"/>
        <w:rPr>
          <w:szCs w:val="24"/>
        </w:rPr>
      </w:pPr>
      <w:bookmarkStart w:id="97" w:name="_Toc452106709"/>
      <w:bookmarkStart w:id="98" w:name="_Toc452184292"/>
      <w:bookmarkStart w:id="99" w:name="_Toc452186745"/>
      <w:bookmarkStart w:id="100" w:name="_Toc452198100"/>
      <w:bookmarkStart w:id="101" w:name="_Toc460198421"/>
      <w:r w:rsidRPr="00123DB5">
        <w:rPr>
          <w:szCs w:val="24"/>
        </w:rPr>
        <w:t>Submit Grades</w:t>
      </w:r>
      <w:bookmarkEnd w:id="97"/>
      <w:bookmarkEnd w:id="98"/>
      <w:bookmarkEnd w:id="99"/>
      <w:bookmarkEnd w:id="100"/>
      <w:bookmarkEnd w:id="101"/>
      <w:r w:rsidRPr="00123DB5">
        <w:rPr>
          <w:szCs w:val="24"/>
        </w:rPr>
        <w:t xml:space="preserve"> (Nộp điểm)</w:t>
      </w:r>
    </w:p>
    <w:p w:rsidR="00E90CC9" w:rsidRPr="00123DB5" w:rsidRDefault="00E90CC9">
      <w:pPr>
        <w:pStyle w:val="Heading2"/>
        <w:jc w:val="both"/>
        <w:rPr>
          <w:sz w:val="24"/>
          <w:szCs w:val="24"/>
        </w:rPr>
      </w:pPr>
      <w:r w:rsidRPr="00123DB5">
        <w:rPr>
          <w:sz w:val="24"/>
          <w:szCs w:val="24"/>
        </w:rPr>
        <w:t>Tóm tắt</w:t>
      </w:r>
    </w:p>
    <w:p w:rsidR="00E90CC9" w:rsidRPr="00123DB5" w:rsidRDefault="00E90CC9" w:rsidP="00365EC6">
      <w:pPr>
        <w:pStyle w:val="BodyText"/>
        <w:ind w:left="864"/>
        <w:jc w:val="both"/>
        <w:rPr>
          <w:szCs w:val="24"/>
        </w:rPr>
      </w:pPr>
      <w:r w:rsidRPr="00123DB5">
        <w:rPr>
          <w:snapToGrid w:val="0"/>
          <w:szCs w:val="24"/>
        </w:rPr>
        <w:t>Use case này cho phép giáo sư nộp điểm cúa sinh viên trong các lớp mình dạy vừa hoàn tất trong học kỳ trước.</w:t>
      </w:r>
    </w:p>
    <w:p w:rsidR="00495CBF" w:rsidRPr="00123DB5" w:rsidRDefault="00495CBF" w:rsidP="00495CBF">
      <w:pPr>
        <w:pStyle w:val="Heading2"/>
        <w:jc w:val="both"/>
        <w:rPr>
          <w:sz w:val="24"/>
          <w:szCs w:val="24"/>
        </w:rPr>
      </w:pPr>
      <w:r w:rsidRPr="00123DB5">
        <w:rPr>
          <w:sz w:val="24"/>
          <w:szCs w:val="24"/>
        </w:rPr>
        <w:t>Điều kiện tiên quyết</w:t>
      </w:r>
    </w:p>
    <w:p w:rsidR="00495CBF" w:rsidRPr="00123DB5" w:rsidRDefault="00495CBF" w:rsidP="00365EC6">
      <w:pPr>
        <w:pStyle w:val="BodyText"/>
        <w:ind w:left="864"/>
        <w:jc w:val="both"/>
        <w:rPr>
          <w:szCs w:val="24"/>
        </w:rPr>
      </w:pPr>
      <w:r w:rsidRPr="00123DB5">
        <w:rPr>
          <w:szCs w:val="24"/>
        </w:rPr>
        <w:t>Giáo sư phải đăng nhập vào hệ thống trước khi use case bắt đầu.</w:t>
      </w:r>
    </w:p>
    <w:p w:rsidR="00E90CC9" w:rsidRPr="00123DB5" w:rsidRDefault="00E90CC9">
      <w:pPr>
        <w:pStyle w:val="Heading2"/>
        <w:jc w:val="both"/>
        <w:rPr>
          <w:sz w:val="24"/>
          <w:szCs w:val="24"/>
        </w:rPr>
      </w:pPr>
      <w:r w:rsidRPr="00123DB5">
        <w:rPr>
          <w:sz w:val="24"/>
          <w:szCs w:val="24"/>
        </w:rPr>
        <w:lastRenderedPageBreak/>
        <w:t>Dòng sự kiện</w:t>
      </w:r>
    </w:p>
    <w:p w:rsidR="00E90CC9" w:rsidRPr="00123DB5" w:rsidRDefault="00E90CC9">
      <w:pPr>
        <w:pStyle w:val="Heading3"/>
        <w:jc w:val="both"/>
        <w:rPr>
          <w:sz w:val="24"/>
          <w:szCs w:val="24"/>
        </w:rPr>
      </w:pPr>
      <w:r w:rsidRPr="00123DB5">
        <w:rPr>
          <w:sz w:val="24"/>
          <w:szCs w:val="24"/>
        </w:rPr>
        <w:t xml:space="preserve">Dòng sự kiện chính </w:t>
      </w:r>
    </w:p>
    <w:p w:rsidR="00E90CC9" w:rsidRPr="00123DB5" w:rsidRDefault="00E90CC9" w:rsidP="00365EC6">
      <w:pPr>
        <w:pStyle w:val="BodyText"/>
        <w:ind w:left="1440"/>
        <w:jc w:val="both"/>
        <w:rPr>
          <w:szCs w:val="24"/>
        </w:rPr>
      </w:pPr>
      <w:r w:rsidRPr="00123DB5">
        <w:rPr>
          <w:szCs w:val="24"/>
        </w:rPr>
        <w:t>Use case này bắt đầu khi có một giáo sư muốn vào điểm cho sinh viên mình dạy</w:t>
      </w:r>
      <w:r w:rsidRPr="00123DB5">
        <w:rPr>
          <w:snapToGrid w:val="0"/>
          <w:szCs w:val="24"/>
        </w:rPr>
        <w:t>.</w:t>
      </w:r>
    </w:p>
    <w:p w:rsidR="00E90CC9" w:rsidRPr="00123DB5" w:rsidRDefault="00E90CC9" w:rsidP="00365EC6">
      <w:pPr>
        <w:pStyle w:val="BodyText"/>
        <w:numPr>
          <w:ilvl w:val="0"/>
          <w:numId w:val="19"/>
        </w:numPr>
        <w:tabs>
          <w:tab w:val="clear" w:pos="360"/>
          <w:tab w:val="num" w:pos="1080"/>
        </w:tabs>
        <w:ind w:left="1800"/>
        <w:jc w:val="both"/>
        <w:rPr>
          <w:szCs w:val="24"/>
        </w:rPr>
      </w:pPr>
      <w:r w:rsidRPr="00123DB5">
        <w:rPr>
          <w:szCs w:val="24"/>
        </w:rPr>
        <w:t>Hệ thống hiển thị danh sách các lớp học được giáo sư dạy trong học kỳ vừa qua..</w:t>
      </w:r>
    </w:p>
    <w:p w:rsidR="00E90CC9" w:rsidRPr="00123DB5" w:rsidRDefault="00E90CC9" w:rsidP="00365EC6">
      <w:pPr>
        <w:pStyle w:val="BodyText"/>
        <w:numPr>
          <w:ilvl w:val="0"/>
          <w:numId w:val="19"/>
        </w:numPr>
        <w:tabs>
          <w:tab w:val="clear" w:pos="360"/>
          <w:tab w:val="num" w:pos="1080"/>
        </w:tabs>
        <w:ind w:left="1800"/>
        <w:jc w:val="both"/>
        <w:rPr>
          <w:szCs w:val="24"/>
        </w:rPr>
      </w:pPr>
      <w:r w:rsidRPr="00123DB5">
        <w:rPr>
          <w:szCs w:val="24"/>
        </w:rPr>
        <w:t>Giáo sư chọn một lớp trong danh sách.</w:t>
      </w:r>
    </w:p>
    <w:p w:rsidR="00E90CC9" w:rsidRPr="00123DB5" w:rsidRDefault="00E90CC9" w:rsidP="00365EC6">
      <w:pPr>
        <w:pStyle w:val="BodyText"/>
        <w:numPr>
          <w:ilvl w:val="0"/>
          <w:numId w:val="19"/>
        </w:numPr>
        <w:tabs>
          <w:tab w:val="clear" w:pos="360"/>
          <w:tab w:val="num" w:pos="1080"/>
        </w:tabs>
        <w:ind w:left="1800"/>
        <w:jc w:val="both"/>
        <w:rPr>
          <w:szCs w:val="24"/>
        </w:rPr>
      </w:pPr>
      <w:r w:rsidRPr="00123DB5">
        <w:rPr>
          <w:szCs w:val="24"/>
        </w:rPr>
        <w:t>Hệ thống lấy ra một danh sách tất cả các sinh viên đã đăng ký lớp học này. Hệ thống hiển thị mỗi sinh viên cùng điểm số (nếu đã được cho trước đó).</w:t>
      </w:r>
    </w:p>
    <w:p w:rsidR="00E90CC9" w:rsidRPr="00123DB5" w:rsidRDefault="00E90CC9" w:rsidP="00365EC6">
      <w:pPr>
        <w:pStyle w:val="BodyText"/>
        <w:numPr>
          <w:ilvl w:val="0"/>
          <w:numId w:val="19"/>
        </w:numPr>
        <w:tabs>
          <w:tab w:val="clear" w:pos="360"/>
          <w:tab w:val="num" w:pos="1080"/>
        </w:tabs>
        <w:ind w:left="1800"/>
        <w:jc w:val="both"/>
        <w:rPr>
          <w:szCs w:val="24"/>
        </w:rPr>
      </w:pPr>
      <w:r w:rsidRPr="00123DB5">
        <w:rPr>
          <w:szCs w:val="24"/>
        </w:rPr>
        <w:t>Với mỗi sinh viên, giáo sư nhập điểm: A, B, C, D, F, hoặc I. Hệ thống ghi nhân điểm cúa sinh viên trong lớp học này. Nếu giáo sư muốn bỏ qua một sinh viên nào đó, điếm số có thể để trống và nhập vào sau. Giáo sư cũng có thể thay đổi điểm cho một sinh viên bằng cách nhập vào điểm mới.</w:t>
      </w:r>
    </w:p>
    <w:p w:rsidR="00E90CC9" w:rsidRPr="00123DB5" w:rsidRDefault="00E90CC9">
      <w:pPr>
        <w:pStyle w:val="Heading3"/>
        <w:jc w:val="both"/>
        <w:rPr>
          <w:sz w:val="24"/>
          <w:szCs w:val="24"/>
        </w:rPr>
      </w:pPr>
      <w:r w:rsidRPr="00123DB5">
        <w:rPr>
          <w:sz w:val="24"/>
          <w:szCs w:val="24"/>
        </w:rPr>
        <w:t>Các dòng sự kiện khác</w:t>
      </w:r>
    </w:p>
    <w:p w:rsidR="00E90CC9" w:rsidRPr="00123DB5" w:rsidRDefault="00E90CC9">
      <w:pPr>
        <w:pStyle w:val="Heading4"/>
        <w:jc w:val="both"/>
        <w:rPr>
          <w:sz w:val="24"/>
          <w:szCs w:val="24"/>
        </w:rPr>
      </w:pPr>
      <w:r w:rsidRPr="00123DB5">
        <w:rPr>
          <w:sz w:val="24"/>
          <w:szCs w:val="24"/>
        </w:rPr>
        <w:t>Không dạy lớp nào trong học kỳ vừa qua</w:t>
      </w:r>
    </w:p>
    <w:p w:rsidR="00E90CC9" w:rsidRPr="00123DB5" w:rsidRDefault="00E90CC9" w:rsidP="00365EC6">
      <w:pPr>
        <w:pStyle w:val="BodyText"/>
        <w:ind w:left="1440"/>
        <w:jc w:val="both"/>
        <w:rPr>
          <w:szCs w:val="24"/>
        </w:rPr>
      </w:pPr>
      <w:r w:rsidRPr="00123DB5">
        <w:rPr>
          <w:szCs w:val="24"/>
        </w:rPr>
        <w:t xml:space="preserve">Nếu trong </w:t>
      </w:r>
      <w:r w:rsidRPr="00123DB5">
        <w:rPr>
          <w:b/>
          <w:szCs w:val="24"/>
        </w:rPr>
        <w:t>Dòng sự kiện chính</w:t>
      </w:r>
      <w:r w:rsidRPr="00123DB5">
        <w:rPr>
          <w:szCs w:val="24"/>
        </w:rPr>
        <w:t>, giáo sư đã không dạy một lớp nào trong học kỳ vừa qua thì hệ thống sẽ hiển thị một thông báo lỗi. Giáo sư xem thông báo này và use case kết thúc.</w:t>
      </w:r>
    </w:p>
    <w:p w:rsidR="00E90CC9" w:rsidRPr="00123DB5" w:rsidRDefault="00E90CC9">
      <w:pPr>
        <w:pStyle w:val="Heading2"/>
        <w:jc w:val="both"/>
        <w:rPr>
          <w:sz w:val="24"/>
          <w:szCs w:val="24"/>
        </w:rPr>
      </w:pPr>
      <w:r w:rsidRPr="00123DB5">
        <w:rPr>
          <w:sz w:val="24"/>
          <w:szCs w:val="24"/>
        </w:rPr>
        <w:t xml:space="preserve">Các yêu cầu </w:t>
      </w:r>
      <w:r w:rsidR="001B00F7">
        <w:rPr>
          <w:sz w:val="24"/>
          <w:szCs w:val="24"/>
        </w:rPr>
        <w:t>đặc</w:t>
      </w:r>
      <w:r w:rsidRPr="00123DB5">
        <w:rPr>
          <w:sz w:val="24"/>
          <w:szCs w:val="24"/>
        </w:rPr>
        <w:t xml:space="preserve"> biệt</w:t>
      </w:r>
    </w:p>
    <w:p w:rsidR="00E90CC9" w:rsidRPr="00123DB5" w:rsidRDefault="00E90CC9" w:rsidP="00365EC6">
      <w:pPr>
        <w:pStyle w:val="BodyText"/>
        <w:ind w:left="864"/>
        <w:jc w:val="both"/>
        <w:rPr>
          <w:szCs w:val="24"/>
        </w:rPr>
      </w:pPr>
      <w:r w:rsidRPr="00123DB5">
        <w:rPr>
          <w:szCs w:val="24"/>
        </w:rPr>
        <w:t>Không có</w:t>
      </w:r>
      <w:r w:rsidRPr="00123DB5">
        <w:rPr>
          <w:color w:val="000000"/>
          <w:szCs w:val="24"/>
        </w:rPr>
        <w:t>.</w:t>
      </w:r>
    </w:p>
    <w:p w:rsidR="00E90CC9" w:rsidRPr="00123DB5" w:rsidRDefault="00E90CC9">
      <w:pPr>
        <w:pStyle w:val="Heading2"/>
        <w:jc w:val="both"/>
        <w:rPr>
          <w:sz w:val="24"/>
          <w:szCs w:val="24"/>
        </w:rPr>
      </w:pPr>
      <w:bookmarkStart w:id="102" w:name="_Toc452106717"/>
      <w:bookmarkStart w:id="103" w:name="_Toc452184299"/>
      <w:bookmarkStart w:id="104" w:name="_Toc452186752"/>
      <w:bookmarkStart w:id="105" w:name="_Toc452198107"/>
      <w:bookmarkStart w:id="106" w:name="_Toc460198428"/>
      <w:r w:rsidRPr="00123DB5">
        <w:rPr>
          <w:sz w:val="24"/>
          <w:szCs w:val="24"/>
        </w:rPr>
        <w:t>Post-Conditions</w:t>
      </w:r>
      <w:bookmarkEnd w:id="102"/>
      <w:bookmarkEnd w:id="103"/>
      <w:bookmarkEnd w:id="104"/>
      <w:bookmarkEnd w:id="105"/>
      <w:bookmarkEnd w:id="106"/>
    </w:p>
    <w:p w:rsidR="00E90CC9" w:rsidRPr="00123DB5" w:rsidRDefault="00E90CC9" w:rsidP="00365EC6">
      <w:pPr>
        <w:pStyle w:val="BodyText"/>
        <w:ind w:left="864"/>
        <w:jc w:val="both"/>
        <w:rPr>
          <w:szCs w:val="24"/>
        </w:rPr>
      </w:pPr>
      <w:r w:rsidRPr="00123DB5">
        <w:rPr>
          <w:szCs w:val="24"/>
        </w:rPr>
        <w:t>Nếu use case thành công, điểm của sinh viên sẽ được cập nhật. Ngược lại, trang thái của hệ thống không thay đổi.</w:t>
      </w:r>
    </w:p>
    <w:p w:rsidR="00E90CC9" w:rsidRPr="00123DB5" w:rsidRDefault="00E90CC9">
      <w:pPr>
        <w:pStyle w:val="Heading2"/>
        <w:jc w:val="both"/>
        <w:rPr>
          <w:sz w:val="24"/>
          <w:szCs w:val="24"/>
        </w:rPr>
      </w:pPr>
      <w:r w:rsidRPr="00123DB5">
        <w:rPr>
          <w:sz w:val="24"/>
          <w:szCs w:val="24"/>
        </w:rPr>
        <w:t>Điểm mở rộng</w:t>
      </w:r>
    </w:p>
    <w:p w:rsidR="00E90CC9" w:rsidRDefault="00E90CC9" w:rsidP="00365EC6">
      <w:pPr>
        <w:pStyle w:val="BodyText"/>
        <w:ind w:left="864"/>
        <w:jc w:val="both"/>
        <w:rPr>
          <w:szCs w:val="24"/>
          <w:lang w:val="en-US"/>
        </w:rPr>
      </w:pPr>
      <w:r w:rsidRPr="00123DB5">
        <w:rPr>
          <w:szCs w:val="24"/>
        </w:rPr>
        <w:t xml:space="preserve">Không có. </w:t>
      </w:r>
    </w:p>
    <w:p w:rsidR="000D691E" w:rsidRDefault="000D691E" w:rsidP="000D691E">
      <w:pPr>
        <w:pStyle w:val="BodyText"/>
        <w:ind w:left="0"/>
        <w:jc w:val="both"/>
        <w:rPr>
          <w:szCs w:val="24"/>
          <w:lang w:val="en-US"/>
        </w:rPr>
      </w:pPr>
    </w:p>
    <w:p w:rsidR="000D691E" w:rsidRDefault="000D691E" w:rsidP="000D691E">
      <w:pPr>
        <w:pStyle w:val="BodyText"/>
        <w:ind w:left="0"/>
        <w:jc w:val="both"/>
        <w:rPr>
          <w:szCs w:val="24"/>
          <w:lang w:val="en-US"/>
        </w:rPr>
      </w:pPr>
    </w:p>
    <w:p w:rsidR="000D691E" w:rsidRPr="000D691E" w:rsidRDefault="000D691E" w:rsidP="000D691E">
      <w:pPr>
        <w:pStyle w:val="BodyText"/>
        <w:ind w:left="0"/>
        <w:jc w:val="both"/>
        <w:rPr>
          <w:szCs w:val="24"/>
          <w:lang w:val="en-US"/>
        </w:rPr>
      </w:pPr>
    </w:p>
    <w:p w:rsidR="00E90CC9" w:rsidRPr="00123DB5" w:rsidRDefault="00E90CC9">
      <w:pPr>
        <w:pStyle w:val="Heading1"/>
        <w:jc w:val="both"/>
        <w:rPr>
          <w:szCs w:val="24"/>
        </w:rPr>
      </w:pPr>
      <w:bookmarkStart w:id="107" w:name="_Toc452107492"/>
      <w:bookmarkStart w:id="108" w:name="_Toc452184302"/>
      <w:bookmarkStart w:id="109" w:name="_Toc452186754"/>
      <w:bookmarkStart w:id="110" w:name="_Toc452198109"/>
      <w:bookmarkStart w:id="111" w:name="_Toc460198430"/>
      <w:r w:rsidRPr="00123DB5">
        <w:rPr>
          <w:szCs w:val="24"/>
        </w:rPr>
        <w:t>View Report Card</w:t>
      </w:r>
      <w:bookmarkEnd w:id="107"/>
      <w:bookmarkEnd w:id="108"/>
      <w:bookmarkEnd w:id="109"/>
      <w:bookmarkEnd w:id="110"/>
      <w:bookmarkEnd w:id="111"/>
      <w:r w:rsidRPr="00123DB5">
        <w:rPr>
          <w:szCs w:val="24"/>
        </w:rPr>
        <w:t xml:space="preserve"> (Xem phiếu điểm)</w:t>
      </w:r>
    </w:p>
    <w:p w:rsidR="00E90CC9" w:rsidRPr="00123DB5" w:rsidRDefault="00E90CC9">
      <w:pPr>
        <w:pStyle w:val="Heading2"/>
        <w:jc w:val="both"/>
        <w:rPr>
          <w:sz w:val="24"/>
          <w:szCs w:val="24"/>
        </w:rPr>
      </w:pPr>
      <w:r w:rsidRPr="00123DB5">
        <w:rPr>
          <w:sz w:val="24"/>
          <w:szCs w:val="24"/>
        </w:rPr>
        <w:t>Tóm tắt</w:t>
      </w:r>
    </w:p>
    <w:p w:rsidR="00E90CC9" w:rsidRPr="00123DB5" w:rsidRDefault="00E90CC9" w:rsidP="00365EC6">
      <w:pPr>
        <w:pStyle w:val="BodyText"/>
        <w:ind w:left="864"/>
        <w:jc w:val="both"/>
        <w:rPr>
          <w:szCs w:val="24"/>
        </w:rPr>
      </w:pPr>
      <w:r w:rsidRPr="00123DB5">
        <w:rPr>
          <w:snapToGrid w:val="0"/>
          <w:szCs w:val="24"/>
        </w:rPr>
        <w:t>Use case này cho phép một sinh viên xem bản điểm của mình trong học kỳ vừa hoàn tất trước đó.</w:t>
      </w:r>
    </w:p>
    <w:p w:rsidR="00F8761D" w:rsidRPr="00123DB5" w:rsidRDefault="00F8761D" w:rsidP="00F8761D">
      <w:pPr>
        <w:pStyle w:val="Heading2"/>
        <w:jc w:val="both"/>
        <w:rPr>
          <w:sz w:val="24"/>
          <w:szCs w:val="24"/>
        </w:rPr>
      </w:pPr>
      <w:r w:rsidRPr="00123DB5">
        <w:rPr>
          <w:sz w:val="24"/>
          <w:szCs w:val="24"/>
        </w:rPr>
        <w:t>Điều kiện tiên quyết</w:t>
      </w:r>
    </w:p>
    <w:p w:rsidR="00F8761D" w:rsidRPr="00123DB5" w:rsidRDefault="00F8761D" w:rsidP="00365EC6">
      <w:pPr>
        <w:pStyle w:val="BodyText"/>
        <w:ind w:left="864"/>
        <w:jc w:val="both"/>
        <w:rPr>
          <w:szCs w:val="24"/>
        </w:rPr>
      </w:pPr>
      <w:r w:rsidRPr="00123DB5">
        <w:rPr>
          <w:szCs w:val="24"/>
        </w:rPr>
        <w:t>Sinh viên phải đăng nhập vào hệ thống trước khi use case bắt đầu.</w:t>
      </w:r>
    </w:p>
    <w:p w:rsidR="00E90CC9" w:rsidRPr="00123DB5" w:rsidRDefault="00E90CC9">
      <w:pPr>
        <w:pStyle w:val="Heading2"/>
        <w:jc w:val="both"/>
        <w:rPr>
          <w:sz w:val="24"/>
          <w:szCs w:val="24"/>
        </w:rPr>
      </w:pPr>
      <w:r w:rsidRPr="00123DB5">
        <w:rPr>
          <w:sz w:val="24"/>
          <w:szCs w:val="24"/>
        </w:rPr>
        <w:t>Dòng sự kiện</w:t>
      </w:r>
    </w:p>
    <w:p w:rsidR="00E90CC9" w:rsidRPr="00123DB5" w:rsidRDefault="00E90CC9">
      <w:pPr>
        <w:pStyle w:val="Heading3"/>
        <w:jc w:val="both"/>
        <w:rPr>
          <w:sz w:val="24"/>
          <w:szCs w:val="24"/>
        </w:rPr>
      </w:pPr>
      <w:r w:rsidRPr="00123DB5">
        <w:rPr>
          <w:sz w:val="24"/>
          <w:szCs w:val="24"/>
        </w:rPr>
        <w:t xml:space="preserve">Dòng sự kiện chính </w:t>
      </w:r>
    </w:p>
    <w:p w:rsidR="00E90CC9" w:rsidRPr="00123DB5" w:rsidRDefault="00E90CC9" w:rsidP="00365EC6">
      <w:pPr>
        <w:pStyle w:val="BodyText"/>
        <w:ind w:left="1440"/>
        <w:jc w:val="both"/>
        <w:rPr>
          <w:szCs w:val="24"/>
        </w:rPr>
      </w:pPr>
      <w:r w:rsidRPr="00123DB5">
        <w:rPr>
          <w:snapToGrid w:val="0"/>
          <w:szCs w:val="24"/>
        </w:rPr>
        <w:t>Use case này bắt đầu khi một sinh viên xem bản điểm của mình trong học kỳ vừa hoàn tất</w:t>
      </w:r>
    </w:p>
    <w:p w:rsidR="00E90CC9" w:rsidRPr="00123DB5" w:rsidRDefault="00E90CC9" w:rsidP="00365EC6">
      <w:pPr>
        <w:pStyle w:val="BodyText"/>
        <w:numPr>
          <w:ilvl w:val="0"/>
          <w:numId w:val="20"/>
        </w:numPr>
        <w:tabs>
          <w:tab w:val="clear" w:pos="720"/>
          <w:tab w:val="num" w:pos="1440"/>
        </w:tabs>
        <w:ind w:left="1800"/>
        <w:jc w:val="both"/>
        <w:rPr>
          <w:szCs w:val="24"/>
        </w:rPr>
      </w:pPr>
      <w:r w:rsidRPr="00123DB5">
        <w:rPr>
          <w:szCs w:val="24"/>
        </w:rPr>
        <w:lastRenderedPageBreak/>
        <w:t>Hệ thống truy xuất và hiển thị thông tin về điểm cho mỗi lớp học mà sin</w:t>
      </w:r>
      <w:r w:rsidR="00F8761D" w:rsidRPr="00123DB5">
        <w:rPr>
          <w:szCs w:val="24"/>
          <w:lang w:val="en-US"/>
        </w:rPr>
        <w:t>h</w:t>
      </w:r>
      <w:r w:rsidRPr="00123DB5">
        <w:rPr>
          <w:szCs w:val="24"/>
        </w:rPr>
        <w:t xml:space="preserve"> viên này đã hoàn tất trong học kỳ trước đó</w:t>
      </w:r>
    </w:p>
    <w:p w:rsidR="00E90CC9" w:rsidRPr="00123DB5" w:rsidRDefault="00E90CC9" w:rsidP="00365EC6">
      <w:pPr>
        <w:pStyle w:val="BodyText"/>
        <w:numPr>
          <w:ilvl w:val="0"/>
          <w:numId w:val="20"/>
        </w:numPr>
        <w:tabs>
          <w:tab w:val="clear" w:pos="720"/>
          <w:tab w:val="num" w:pos="1440"/>
        </w:tabs>
        <w:ind w:left="1800"/>
        <w:jc w:val="both"/>
        <w:rPr>
          <w:szCs w:val="24"/>
        </w:rPr>
      </w:pPr>
      <w:r w:rsidRPr="00123DB5">
        <w:rPr>
          <w:szCs w:val="24"/>
        </w:rPr>
        <w:t>Khi sinh viên này báo rằng đã xem xong điểm thì use case kết thúc.</w:t>
      </w:r>
    </w:p>
    <w:p w:rsidR="00E90CC9" w:rsidRPr="00123DB5" w:rsidRDefault="00E90CC9">
      <w:pPr>
        <w:pStyle w:val="Heading3"/>
        <w:jc w:val="both"/>
        <w:rPr>
          <w:sz w:val="24"/>
          <w:szCs w:val="24"/>
        </w:rPr>
      </w:pPr>
      <w:r w:rsidRPr="00123DB5">
        <w:rPr>
          <w:sz w:val="24"/>
          <w:szCs w:val="24"/>
        </w:rPr>
        <w:t>Các dòng sự kiện khác</w:t>
      </w:r>
    </w:p>
    <w:p w:rsidR="00E90CC9" w:rsidRPr="00123DB5" w:rsidRDefault="00E90CC9">
      <w:pPr>
        <w:pStyle w:val="Heading4"/>
        <w:jc w:val="both"/>
        <w:rPr>
          <w:sz w:val="24"/>
          <w:szCs w:val="24"/>
        </w:rPr>
      </w:pPr>
      <w:r w:rsidRPr="00123DB5">
        <w:rPr>
          <w:sz w:val="24"/>
          <w:szCs w:val="24"/>
        </w:rPr>
        <w:t>Không có thông tin về điểm</w:t>
      </w:r>
    </w:p>
    <w:p w:rsidR="00E90CC9" w:rsidRPr="00123DB5" w:rsidRDefault="00E90CC9" w:rsidP="00365EC6">
      <w:pPr>
        <w:pStyle w:val="BodyText"/>
        <w:ind w:left="1440"/>
        <w:jc w:val="both"/>
        <w:rPr>
          <w:szCs w:val="24"/>
        </w:rPr>
      </w:pPr>
      <w:r w:rsidRPr="00123DB5">
        <w:rPr>
          <w:szCs w:val="24"/>
        </w:rPr>
        <w:t>Nếu hệ thống không thể tìm thấy thông tin điểm trong học kỳ trước của sinh viên, một thông báo sẽ được hiển thị. Sau khi sinh viên xem xong thông báo này, use case kết thúc.</w:t>
      </w:r>
    </w:p>
    <w:p w:rsidR="00E90CC9" w:rsidRPr="00123DB5" w:rsidRDefault="00E90CC9">
      <w:pPr>
        <w:pStyle w:val="Heading2"/>
        <w:jc w:val="both"/>
        <w:rPr>
          <w:sz w:val="24"/>
          <w:szCs w:val="24"/>
        </w:rPr>
      </w:pPr>
      <w:r w:rsidRPr="00123DB5">
        <w:rPr>
          <w:sz w:val="24"/>
          <w:szCs w:val="24"/>
        </w:rPr>
        <w:t xml:space="preserve">Các yêu cầu </w:t>
      </w:r>
      <w:r w:rsidR="001B00F7">
        <w:rPr>
          <w:sz w:val="24"/>
          <w:szCs w:val="24"/>
        </w:rPr>
        <w:t>đặc</w:t>
      </w:r>
      <w:r w:rsidRPr="00123DB5">
        <w:rPr>
          <w:sz w:val="24"/>
          <w:szCs w:val="24"/>
        </w:rPr>
        <w:t xml:space="preserve"> biệt</w:t>
      </w:r>
    </w:p>
    <w:p w:rsidR="00E90CC9" w:rsidRPr="00123DB5" w:rsidRDefault="00E90CC9" w:rsidP="00365EC6">
      <w:pPr>
        <w:pStyle w:val="BodyText"/>
        <w:ind w:left="864"/>
        <w:jc w:val="both"/>
        <w:rPr>
          <w:szCs w:val="24"/>
        </w:rPr>
      </w:pPr>
      <w:r w:rsidRPr="00123DB5">
        <w:rPr>
          <w:szCs w:val="24"/>
        </w:rPr>
        <w:t>Không có</w:t>
      </w:r>
      <w:r w:rsidRPr="00123DB5">
        <w:rPr>
          <w:color w:val="000000"/>
          <w:szCs w:val="24"/>
        </w:rPr>
        <w:t>.</w:t>
      </w:r>
    </w:p>
    <w:p w:rsidR="00E90CC9" w:rsidRPr="00123DB5" w:rsidRDefault="00E90CC9">
      <w:pPr>
        <w:pStyle w:val="Heading2"/>
        <w:jc w:val="both"/>
        <w:rPr>
          <w:sz w:val="24"/>
          <w:szCs w:val="24"/>
        </w:rPr>
      </w:pPr>
      <w:bookmarkStart w:id="112" w:name="_Toc452107500"/>
      <w:bookmarkStart w:id="113" w:name="_Toc452184309"/>
      <w:bookmarkStart w:id="114" w:name="_Toc452186761"/>
      <w:bookmarkStart w:id="115" w:name="_Toc452198116"/>
      <w:bookmarkStart w:id="116" w:name="_Toc460198437"/>
      <w:r w:rsidRPr="00123DB5">
        <w:rPr>
          <w:sz w:val="24"/>
          <w:szCs w:val="24"/>
        </w:rPr>
        <w:t>Post-Conditions</w:t>
      </w:r>
      <w:bookmarkEnd w:id="112"/>
      <w:bookmarkEnd w:id="113"/>
      <w:bookmarkEnd w:id="114"/>
      <w:bookmarkEnd w:id="115"/>
      <w:bookmarkEnd w:id="116"/>
    </w:p>
    <w:p w:rsidR="00E90CC9" w:rsidRPr="00123DB5" w:rsidRDefault="00E90CC9" w:rsidP="00365EC6">
      <w:pPr>
        <w:pStyle w:val="BodyText"/>
        <w:ind w:left="864"/>
        <w:jc w:val="both"/>
        <w:rPr>
          <w:szCs w:val="24"/>
        </w:rPr>
      </w:pPr>
      <w:r w:rsidRPr="00123DB5">
        <w:rPr>
          <w:szCs w:val="24"/>
        </w:rPr>
        <w:t>Trạng thái của hệ thống không thay đổi sau khi use case này thực hiện.</w:t>
      </w:r>
    </w:p>
    <w:p w:rsidR="00E90CC9" w:rsidRPr="00123DB5" w:rsidRDefault="00E90CC9">
      <w:pPr>
        <w:pStyle w:val="Heading2"/>
        <w:jc w:val="both"/>
        <w:rPr>
          <w:sz w:val="24"/>
          <w:szCs w:val="24"/>
        </w:rPr>
      </w:pPr>
      <w:r w:rsidRPr="00123DB5">
        <w:rPr>
          <w:sz w:val="24"/>
          <w:szCs w:val="24"/>
        </w:rPr>
        <w:t>Điểm mở rộng</w:t>
      </w:r>
    </w:p>
    <w:p w:rsidR="00E90CC9" w:rsidRPr="00123DB5" w:rsidRDefault="00E90CC9" w:rsidP="00365EC6">
      <w:pPr>
        <w:pStyle w:val="BodyText"/>
        <w:ind w:left="864"/>
        <w:jc w:val="both"/>
        <w:rPr>
          <w:szCs w:val="24"/>
          <w:lang w:val="en-US"/>
        </w:rPr>
      </w:pPr>
      <w:r w:rsidRPr="00123DB5">
        <w:rPr>
          <w:szCs w:val="24"/>
        </w:rPr>
        <w:t>Không có.</w:t>
      </w:r>
    </w:p>
    <w:p w:rsidR="000451D2" w:rsidRPr="00DC1176" w:rsidRDefault="000451D2" w:rsidP="000451D2">
      <w:pPr>
        <w:pStyle w:val="Title"/>
        <w:jc w:val="both"/>
        <w:rPr>
          <w:sz w:val="40"/>
          <w:szCs w:val="40"/>
        </w:rPr>
      </w:pPr>
      <w:r w:rsidRPr="00123DB5">
        <w:rPr>
          <w:sz w:val="24"/>
          <w:szCs w:val="24"/>
          <w:lang w:val="en-US"/>
        </w:rPr>
        <w:br w:type="page"/>
      </w:r>
      <w:r w:rsidRPr="00DC1176">
        <w:rPr>
          <w:sz w:val="40"/>
          <w:szCs w:val="40"/>
        </w:rPr>
        <w:lastRenderedPageBreak/>
        <w:t>Đặc tả bổ sung</w:t>
      </w:r>
    </w:p>
    <w:p w:rsidR="000451D2" w:rsidRPr="00123DB5" w:rsidRDefault="000451D2" w:rsidP="004E53AB">
      <w:pPr>
        <w:pStyle w:val="Heading1"/>
        <w:numPr>
          <w:ilvl w:val="0"/>
          <w:numId w:val="0"/>
        </w:numPr>
        <w:jc w:val="both"/>
        <w:rPr>
          <w:szCs w:val="24"/>
        </w:rPr>
      </w:pPr>
      <w:r w:rsidRPr="00123DB5">
        <w:rPr>
          <w:szCs w:val="24"/>
        </w:rPr>
        <w:t>Mục tiêu</w:t>
      </w:r>
    </w:p>
    <w:p w:rsidR="000451D2" w:rsidRPr="00123DB5" w:rsidRDefault="000451D2" w:rsidP="000451D2">
      <w:pPr>
        <w:pStyle w:val="BodyText"/>
        <w:jc w:val="both"/>
        <w:rPr>
          <w:szCs w:val="24"/>
        </w:rPr>
      </w:pPr>
      <w:r w:rsidRPr="00123DB5">
        <w:rPr>
          <w:szCs w:val="24"/>
        </w:rPr>
        <w:t xml:space="preserve">Mục tiêu của tài liệu này là để định nghĩa các yêu cầu của Hệ thống đăng ký học phần. Đặc tả bổ sung này liệt kê các yêu cầu chưa được thể hiện trong các use case. Đặc tả bổ sung cùng </w:t>
      </w:r>
      <w:r w:rsidR="001F526A" w:rsidRPr="00123DB5">
        <w:rPr>
          <w:szCs w:val="24"/>
          <w:lang w:val="en-US"/>
        </w:rPr>
        <w:t>với</w:t>
      </w:r>
      <w:r w:rsidRPr="00123DB5">
        <w:rPr>
          <w:szCs w:val="24"/>
        </w:rPr>
        <w:t xml:space="preserve"> mô hình use case thể hiện đầy đủ các yêu cầu của hệ thống.</w:t>
      </w:r>
    </w:p>
    <w:p w:rsidR="000451D2" w:rsidRPr="00123DB5" w:rsidRDefault="000451D2" w:rsidP="004E53AB">
      <w:pPr>
        <w:pStyle w:val="Heading1"/>
        <w:numPr>
          <w:ilvl w:val="0"/>
          <w:numId w:val="0"/>
        </w:numPr>
        <w:jc w:val="both"/>
        <w:rPr>
          <w:szCs w:val="24"/>
        </w:rPr>
      </w:pPr>
      <w:r w:rsidRPr="00123DB5">
        <w:rPr>
          <w:szCs w:val="24"/>
        </w:rPr>
        <w:t>Phạm vi</w:t>
      </w:r>
    </w:p>
    <w:p w:rsidR="000451D2" w:rsidRPr="00123DB5" w:rsidRDefault="000451D2" w:rsidP="000451D2">
      <w:pPr>
        <w:pStyle w:val="BodyText"/>
        <w:jc w:val="both"/>
        <w:rPr>
          <w:szCs w:val="24"/>
        </w:rPr>
      </w:pPr>
      <w:r w:rsidRPr="00123DB5">
        <w:rPr>
          <w:szCs w:val="24"/>
        </w:rPr>
        <w:t xml:space="preserve">Đặc tả bổ sung cho Hệ thống đăng ký học phần được các sinh viên lớp OOAD phát triển </w:t>
      </w:r>
    </w:p>
    <w:p w:rsidR="000451D2" w:rsidRPr="00123DB5" w:rsidRDefault="000451D2" w:rsidP="000451D2">
      <w:pPr>
        <w:pStyle w:val="BodyText"/>
        <w:jc w:val="both"/>
        <w:rPr>
          <w:szCs w:val="24"/>
        </w:rPr>
      </w:pPr>
      <w:r w:rsidRPr="00123DB5">
        <w:rPr>
          <w:szCs w:val="24"/>
        </w:rPr>
        <w:t xml:space="preserve">Đặc tả này vạch rõ các yêu cầu phi chức năng của hệ thống, như là tính ổn định, tính </w:t>
      </w:r>
      <w:r w:rsidR="001F526A" w:rsidRPr="00123DB5">
        <w:rPr>
          <w:szCs w:val="24"/>
          <w:lang w:val="en-US"/>
        </w:rPr>
        <w:t>dễ dùng</w:t>
      </w:r>
      <w:r w:rsidRPr="00123DB5">
        <w:rPr>
          <w:szCs w:val="24"/>
        </w:rPr>
        <w:t xml:space="preserve">, hiệu năng, và tính hỗ trợ cũng như các yêu cầu chức năng chung cho một số use case. (Các yêu cầu chức năng được </w:t>
      </w:r>
      <w:r w:rsidR="00FA1169" w:rsidRPr="00123DB5">
        <w:rPr>
          <w:szCs w:val="24"/>
          <w:lang w:val="en-US"/>
        </w:rPr>
        <w:t>định nghĩa</w:t>
      </w:r>
      <w:r w:rsidRPr="00123DB5">
        <w:rPr>
          <w:szCs w:val="24"/>
        </w:rPr>
        <w:t xml:space="preserve"> trong phần Đặc tả use case).</w:t>
      </w:r>
    </w:p>
    <w:p w:rsidR="000451D2" w:rsidRPr="00123DB5" w:rsidRDefault="000451D2" w:rsidP="004E53AB">
      <w:pPr>
        <w:pStyle w:val="Heading1"/>
        <w:numPr>
          <w:ilvl w:val="0"/>
          <w:numId w:val="0"/>
        </w:numPr>
        <w:jc w:val="both"/>
        <w:rPr>
          <w:szCs w:val="24"/>
        </w:rPr>
      </w:pPr>
      <w:r w:rsidRPr="00123DB5">
        <w:rPr>
          <w:szCs w:val="24"/>
        </w:rPr>
        <w:t>Tài liệu tham khảo</w:t>
      </w:r>
    </w:p>
    <w:p w:rsidR="000451D2" w:rsidRPr="00123DB5" w:rsidRDefault="000451D2" w:rsidP="000451D2">
      <w:pPr>
        <w:pStyle w:val="BodyText"/>
        <w:jc w:val="both"/>
        <w:rPr>
          <w:szCs w:val="24"/>
        </w:rPr>
      </w:pPr>
      <w:r w:rsidRPr="00123DB5">
        <w:rPr>
          <w:szCs w:val="24"/>
        </w:rPr>
        <w:t>Không có.</w:t>
      </w:r>
    </w:p>
    <w:p w:rsidR="000451D2" w:rsidRPr="00123DB5" w:rsidRDefault="000451D2" w:rsidP="000451D2">
      <w:pPr>
        <w:pStyle w:val="Heading1"/>
        <w:numPr>
          <w:ilvl w:val="0"/>
          <w:numId w:val="22"/>
        </w:numPr>
        <w:jc w:val="both"/>
        <w:rPr>
          <w:szCs w:val="24"/>
        </w:rPr>
      </w:pPr>
      <w:r w:rsidRPr="00123DB5">
        <w:rPr>
          <w:szCs w:val="24"/>
        </w:rPr>
        <w:t>Chức năng</w:t>
      </w:r>
    </w:p>
    <w:p w:rsidR="000451D2" w:rsidRPr="00123DB5" w:rsidRDefault="000451D2" w:rsidP="000451D2">
      <w:pPr>
        <w:pStyle w:val="ToDoItem"/>
        <w:tabs>
          <w:tab w:val="clear" w:pos="360"/>
          <w:tab w:val="num" w:pos="1080"/>
        </w:tabs>
        <w:ind w:left="1080"/>
        <w:jc w:val="both"/>
        <w:rPr>
          <w:szCs w:val="24"/>
        </w:rPr>
      </w:pPr>
      <w:r w:rsidRPr="00123DB5">
        <w:rPr>
          <w:snapToGrid w:val="0"/>
          <w:szCs w:val="24"/>
        </w:rPr>
        <w:t>Hỗ trợ nhiều người dùng làm việc đồng thời</w:t>
      </w:r>
      <w:r w:rsidRPr="00123DB5">
        <w:rPr>
          <w:szCs w:val="24"/>
        </w:rPr>
        <w:t>.</w:t>
      </w:r>
    </w:p>
    <w:p w:rsidR="000451D2" w:rsidRPr="00123DB5" w:rsidRDefault="000451D2" w:rsidP="000451D2">
      <w:pPr>
        <w:pStyle w:val="ToDoItem"/>
        <w:tabs>
          <w:tab w:val="clear" w:pos="360"/>
          <w:tab w:val="num" w:pos="1080"/>
        </w:tabs>
        <w:ind w:left="1080"/>
        <w:jc w:val="both"/>
        <w:rPr>
          <w:szCs w:val="24"/>
        </w:rPr>
      </w:pPr>
      <w:r w:rsidRPr="00123DB5">
        <w:rPr>
          <w:snapToGrid w:val="0"/>
          <w:szCs w:val="24"/>
        </w:rPr>
        <w:t>Nếu một lớp bị hết chỗ trong khi một sinh viên đang đăng ký học có lớp đó thì sinh viên này phải được thông báo.</w:t>
      </w:r>
    </w:p>
    <w:p w:rsidR="000451D2" w:rsidRPr="00123DB5" w:rsidRDefault="000451D2" w:rsidP="000451D2">
      <w:pPr>
        <w:pStyle w:val="Heading1"/>
        <w:numPr>
          <w:ilvl w:val="0"/>
          <w:numId w:val="22"/>
        </w:numPr>
        <w:jc w:val="both"/>
        <w:rPr>
          <w:szCs w:val="24"/>
        </w:rPr>
      </w:pPr>
      <w:r w:rsidRPr="00123DB5">
        <w:rPr>
          <w:szCs w:val="24"/>
        </w:rPr>
        <w:t xml:space="preserve">Tính </w:t>
      </w:r>
      <w:r w:rsidR="001F526A" w:rsidRPr="00123DB5">
        <w:rPr>
          <w:szCs w:val="24"/>
          <w:lang w:val="en-US"/>
        </w:rPr>
        <w:t>dễ dùng</w:t>
      </w:r>
    </w:p>
    <w:p w:rsidR="000451D2" w:rsidRPr="00123DB5" w:rsidRDefault="000451D2" w:rsidP="000451D2">
      <w:pPr>
        <w:pStyle w:val="BodyText"/>
        <w:jc w:val="both"/>
        <w:rPr>
          <w:szCs w:val="24"/>
        </w:rPr>
      </w:pPr>
      <w:r w:rsidRPr="00123DB5">
        <w:rPr>
          <w:szCs w:val="24"/>
        </w:rPr>
        <w:t>Giao diện người dùng tương thích Windows 95/98.</w:t>
      </w:r>
    </w:p>
    <w:p w:rsidR="000451D2" w:rsidRPr="00123DB5" w:rsidRDefault="000451D2" w:rsidP="000451D2">
      <w:pPr>
        <w:pStyle w:val="Heading1"/>
        <w:numPr>
          <w:ilvl w:val="0"/>
          <w:numId w:val="22"/>
        </w:numPr>
        <w:jc w:val="both"/>
        <w:rPr>
          <w:szCs w:val="24"/>
        </w:rPr>
      </w:pPr>
      <w:r w:rsidRPr="00123DB5">
        <w:rPr>
          <w:szCs w:val="24"/>
        </w:rPr>
        <w:t>Tính ổn định</w:t>
      </w:r>
    </w:p>
    <w:p w:rsidR="000451D2" w:rsidRPr="00123DB5" w:rsidRDefault="000451D2" w:rsidP="000451D2">
      <w:pPr>
        <w:pStyle w:val="BodyText"/>
        <w:jc w:val="both"/>
        <w:rPr>
          <w:szCs w:val="24"/>
        </w:rPr>
      </w:pPr>
      <w:r w:rsidRPr="00123DB5">
        <w:rPr>
          <w:szCs w:val="24"/>
        </w:rPr>
        <w:t>Hệ thống phải hoạt động liên tục 24 giờ một ngày, 7 ngày mỗi tuần, với thời gian ngưng hoạt động không quá 10%.</w:t>
      </w:r>
    </w:p>
    <w:p w:rsidR="000451D2" w:rsidRPr="00123DB5" w:rsidRDefault="000451D2" w:rsidP="000451D2">
      <w:pPr>
        <w:pStyle w:val="Heading1"/>
        <w:numPr>
          <w:ilvl w:val="0"/>
          <w:numId w:val="22"/>
        </w:numPr>
        <w:jc w:val="both"/>
        <w:rPr>
          <w:szCs w:val="24"/>
        </w:rPr>
      </w:pPr>
      <w:r w:rsidRPr="00123DB5">
        <w:rPr>
          <w:szCs w:val="24"/>
        </w:rPr>
        <w:t>Hiệu suất</w:t>
      </w:r>
    </w:p>
    <w:p w:rsidR="000451D2" w:rsidRPr="00123DB5" w:rsidRDefault="000451D2" w:rsidP="00BE07A9">
      <w:pPr>
        <w:pStyle w:val="BodyText"/>
        <w:numPr>
          <w:ilvl w:val="0"/>
          <w:numId w:val="1"/>
        </w:numPr>
        <w:ind w:left="1080"/>
        <w:jc w:val="both"/>
        <w:rPr>
          <w:szCs w:val="24"/>
        </w:rPr>
      </w:pPr>
      <w:r w:rsidRPr="00123DB5">
        <w:rPr>
          <w:szCs w:val="24"/>
        </w:rPr>
        <w:t>Hệ thống phải hỗ trợ đến 2000 người dùng truy xuất CSDL trung tâm đồng thời bất kỳ lúc nào, và đến 500 người dùng truy xuất các server cục bộ.</w:t>
      </w:r>
    </w:p>
    <w:p w:rsidR="000451D2" w:rsidRPr="00123DB5" w:rsidRDefault="000451D2" w:rsidP="00BE07A9">
      <w:pPr>
        <w:pStyle w:val="BodyText"/>
        <w:numPr>
          <w:ilvl w:val="0"/>
          <w:numId w:val="1"/>
        </w:numPr>
        <w:ind w:left="1080"/>
        <w:jc w:val="both"/>
        <w:rPr>
          <w:szCs w:val="24"/>
        </w:rPr>
      </w:pPr>
      <w:r w:rsidRPr="00123DB5">
        <w:rPr>
          <w:szCs w:val="24"/>
        </w:rPr>
        <w:t>Hệ thống phải cho phép truy xuất đến CSDL danh mục học phần cũ với độ trễ không quá 10 giây.</w:t>
      </w:r>
    </w:p>
    <w:p w:rsidR="000451D2" w:rsidRPr="00123DB5" w:rsidRDefault="000451D2" w:rsidP="00BE07A9">
      <w:pPr>
        <w:pStyle w:val="BodyText"/>
        <w:numPr>
          <w:ilvl w:val="0"/>
          <w:numId w:val="1"/>
        </w:numPr>
        <w:ind w:left="1080"/>
        <w:jc w:val="both"/>
        <w:rPr>
          <w:szCs w:val="24"/>
        </w:rPr>
      </w:pPr>
      <w:r w:rsidRPr="00123DB5">
        <w:rPr>
          <w:szCs w:val="24"/>
        </w:rPr>
        <w:t xml:space="preserve">Hệ thống phải có khả năng hoàn tất 80% giao dịch trong vòng 2 phút. </w:t>
      </w:r>
    </w:p>
    <w:p w:rsidR="000451D2" w:rsidRPr="00123DB5" w:rsidRDefault="000451D2" w:rsidP="000451D2">
      <w:pPr>
        <w:pStyle w:val="Heading1"/>
        <w:numPr>
          <w:ilvl w:val="0"/>
          <w:numId w:val="22"/>
        </w:numPr>
        <w:jc w:val="both"/>
        <w:rPr>
          <w:szCs w:val="24"/>
        </w:rPr>
      </w:pPr>
      <w:r w:rsidRPr="00123DB5">
        <w:rPr>
          <w:szCs w:val="24"/>
        </w:rPr>
        <w:t>Sự hỗ trợ</w:t>
      </w:r>
    </w:p>
    <w:p w:rsidR="000451D2" w:rsidRPr="00123DB5" w:rsidRDefault="000451D2" w:rsidP="000451D2">
      <w:pPr>
        <w:pStyle w:val="BodyText"/>
        <w:jc w:val="both"/>
        <w:rPr>
          <w:szCs w:val="24"/>
        </w:rPr>
      </w:pPr>
      <w:r w:rsidRPr="00123DB5">
        <w:rPr>
          <w:szCs w:val="24"/>
        </w:rPr>
        <w:t>Không có.</w:t>
      </w:r>
    </w:p>
    <w:p w:rsidR="000451D2" w:rsidRPr="00123DB5" w:rsidRDefault="000451D2" w:rsidP="000451D2">
      <w:pPr>
        <w:pStyle w:val="Heading1"/>
        <w:numPr>
          <w:ilvl w:val="0"/>
          <w:numId w:val="22"/>
        </w:numPr>
        <w:jc w:val="both"/>
        <w:rPr>
          <w:szCs w:val="24"/>
        </w:rPr>
      </w:pPr>
      <w:r w:rsidRPr="00123DB5">
        <w:rPr>
          <w:szCs w:val="24"/>
        </w:rPr>
        <w:t>Tính bảo mật</w:t>
      </w:r>
    </w:p>
    <w:p w:rsidR="000451D2" w:rsidRPr="00123DB5" w:rsidRDefault="000451D2" w:rsidP="00BE07A9">
      <w:pPr>
        <w:pStyle w:val="BodyText"/>
        <w:numPr>
          <w:ilvl w:val="0"/>
          <w:numId w:val="2"/>
        </w:numPr>
        <w:ind w:left="1080"/>
        <w:jc w:val="both"/>
        <w:rPr>
          <w:szCs w:val="24"/>
        </w:rPr>
      </w:pPr>
      <w:r w:rsidRPr="00123DB5">
        <w:rPr>
          <w:szCs w:val="24"/>
        </w:rPr>
        <w:t xml:space="preserve">Hệ thống phải ngăn chặn sinh viên thay đổi lịch học của người khác, và ngăn các giáo sư thay đổi lớp dạy của các giáo sư khác. </w:t>
      </w:r>
    </w:p>
    <w:p w:rsidR="000451D2" w:rsidRPr="00123DB5" w:rsidRDefault="000451D2" w:rsidP="00BE07A9">
      <w:pPr>
        <w:pStyle w:val="BodyText"/>
        <w:numPr>
          <w:ilvl w:val="0"/>
          <w:numId w:val="2"/>
        </w:numPr>
        <w:ind w:left="1080"/>
        <w:jc w:val="both"/>
        <w:rPr>
          <w:szCs w:val="24"/>
        </w:rPr>
      </w:pPr>
      <w:r w:rsidRPr="00123DB5">
        <w:rPr>
          <w:szCs w:val="24"/>
        </w:rPr>
        <w:t>Chỉ có giáo sư mới có thể nhập điểm cho sinh viên.</w:t>
      </w:r>
    </w:p>
    <w:p w:rsidR="000451D2" w:rsidRPr="00123DB5" w:rsidRDefault="000451D2" w:rsidP="00BE07A9">
      <w:pPr>
        <w:pStyle w:val="BodyText"/>
        <w:numPr>
          <w:ilvl w:val="0"/>
          <w:numId w:val="2"/>
        </w:numPr>
        <w:ind w:left="1080"/>
        <w:jc w:val="both"/>
        <w:rPr>
          <w:szCs w:val="24"/>
        </w:rPr>
      </w:pPr>
      <w:r w:rsidRPr="00123DB5">
        <w:rPr>
          <w:szCs w:val="24"/>
        </w:rPr>
        <w:t>Chỉ có cán bộ đào tạo mới được phép thay đổi thông tin của sinh viên.</w:t>
      </w:r>
    </w:p>
    <w:p w:rsidR="000451D2" w:rsidRPr="00123DB5" w:rsidRDefault="000451D2" w:rsidP="000451D2">
      <w:pPr>
        <w:pStyle w:val="Heading1"/>
        <w:numPr>
          <w:ilvl w:val="0"/>
          <w:numId w:val="22"/>
        </w:numPr>
        <w:jc w:val="both"/>
        <w:rPr>
          <w:szCs w:val="24"/>
        </w:rPr>
      </w:pPr>
      <w:r w:rsidRPr="00123DB5">
        <w:rPr>
          <w:szCs w:val="24"/>
        </w:rPr>
        <w:t>Các ràng buộc thiết kế</w:t>
      </w:r>
    </w:p>
    <w:p w:rsidR="000451D2" w:rsidRPr="00123DB5" w:rsidRDefault="000451D2" w:rsidP="000451D2">
      <w:pPr>
        <w:pStyle w:val="BodyText"/>
        <w:jc w:val="both"/>
        <w:rPr>
          <w:szCs w:val="24"/>
        </w:rPr>
      </w:pPr>
      <w:r w:rsidRPr="00123DB5">
        <w:rPr>
          <w:szCs w:val="24"/>
        </w:rPr>
        <w:t>Hệ thống phải tích hợp với hệ thống có sẵn, Hệ thống danh mục học phần, một CSDL RDBMS.</w:t>
      </w:r>
      <w:r w:rsidRPr="00123DB5">
        <w:rPr>
          <w:szCs w:val="24"/>
          <w:lang w:val="en-US"/>
        </w:rPr>
        <w:t xml:space="preserve"> </w:t>
      </w:r>
      <w:r w:rsidRPr="00123DB5">
        <w:rPr>
          <w:szCs w:val="24"/>
        </w:rPr>
        <w:t xml:space="preserve">Hệ thống phải cung cấp giao </w:t>
      </w:r>
      <w:r w:rsidRPr="00123DB5">
        <w:rPr>
          <w:szCs w:val="24"/>
          <w:lang w:val="en-US"/>
        </w:rPr>
        <w:t>d</w:t>
      </w:r>
      <w:r w:rsidRPr="00123DB5">
        <w:rPr>
          <w:szCs w:val="24"/>
        </w:rPr>
        <w:t>iện dựa W</w:t>
      </w:r>
      <w:r w:rsidRPr="00123DB5">
        <w:rPr>
          <w:szCs w:val="24"/>
          <w:lang w:val="en-US"/>
        </w:rPr>
        <w:t>eb</w:t>
      </w:r>
      <w:r w:rsidRPr="00123DB5">
        <w:rPr>
          <w:szCs w:val="24"/>
        </w:rPr>
        <w:t>.</w:t>
      </w:r>
    </w:p>
    <w:sectPr w:rsidR="000451D2" w:rsidRPr="00123DB5" w:rsidSect="001C0DBD">
      <w:pgSz w:w="11909" w:h="16834" w:code="9"/>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6512" w:rsidRDefault="00AB6512">
      <w:r>
        <w:separator/>
      </w:r>
    </w:p>
  </w:endnote>
  <w:endnote w:type="continuationSeparator" w:id="0">
    <w:p w:rsidR="00AB6512" w:rsidRDefault="00AB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EC6" w:rsidRDefault="00365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6512" w:rsidRDefault="00AB6512">
      <w:r>
        <w:separator/>
      </w:r>
    </w:p>
  </w:footnote>
  <w:footnote w:type="continuationSeparator" w:id="0">
    <w:p w:rsidR="00AB6512" w:rsidRDefault="00AB6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5EC6" w:rsidRDefault="00365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98240E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514073"/>
    <w:multiLevelType w:val="multilevel"/>
    <w:tmpl w:val="C7D8273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440" w:hanging="576"/>
      </w:pPr>
      <w:rPr>
        <w:rFonts w:hint="default"/>
      </w:rPr>
    </w:lvl>
    <w:lvl w:ilvl="3">
      <w:start w:val="1"/>
      <w:numFmt w:val="decimal"/>
      <w:lvlText w:val="%1.%2.%3.%4."/>
      <w:lvlJc w:val="left"/>
      <w:pPr>
        <w:tabs>
          <w:tab w:val="num" w:pos="1728"/>
        </w:tabs>
        <w:ind w:left="1728"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16F23EF"/>
    <w:multiLevelType w:val="multilevel"/>
    <w:tmpl w:val="EA402A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3260445"/>
    <w:multiLevelType w:val="multilevel"/>
    <w:tmpl w:val="912E09E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864" w:hanging="504"/>
      </w:pPr>
      <w:rPr>
        <w:rFonts w:hint="default"/>
      </w:rPr>
    </w:lvl>
    <w:lvl w:ilvl="2">
      <w:start w:val="1"/>
      <w:numFmt w:val="decimal"/>
      <w:pStyle w:val="Heading3"/>
      <w:lvlText w:val="%1.%2.%3."/>
      <w:lvlJc w:val="left"/>
      <w:pPr>
        <w:tabs>
          <w:tab w:val="num" w:pos="1584"/>
        </w:tabs>
        <w:ind w:left="1584" w:hanging="720"/>
      </w:pPr>
      <w:rPr>
        <w:rFonts w:hint="default"/>
      </w:rPr>
    </w:lvl>
    <w:lvl w:ilvl="3">
      <w:start w:val="1"/>
      <w:numFmt w:val="decimal"/>
      <w:pStyle w:val="Heading4"/>
      <w:lvlText w:val="%1.%2.%3.%4."/>
      <w:lvlJc w:val="left"/>
      <w:pPr>
        <w:tabs>
          <w:tab w:val="num" w:pos="1728"/>
        </w:tabs>
        <w:ind w:left="172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6103188"/>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5EE6D3C"/>
    <w:multiLevelType w:val="multilevel"/>
    <w:tmpl w:val="18968F42"/>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2210ECA"/>
    <w:multiLevelType w:val="hybridMultilevel"/>
    <w:tmpl w:val="2132044C"/>
    <w:lvl w:ilvl="0" w:tplc="8C5049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3E53520"/>
    <w:multiLevelType w:val="multilevel"/>
    <w:tmpl w:val="ABAC594C"/>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56C6530"/>
    <w:multiLevelType w:val="multilevel"/>
    <w:tmpl w:val="1EEE02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A2F0523"/>
    <w:multiLevelType w:val="singleLevel"/>
    <w:tmpl w:val="0409000F"/>
    <w:lvl w:ilvl="0">
      <w:start w:val="1"/>
      <w:numFmt w:val="decimal"/>
      <w:lvlText w:val="%1."/>
      <w:lvlJc w:val="left"/>
      <w:pPr>
        <w:tabs>
          <w:tab w:val="num" w:pos="720"/>
        </w:tabs>
        <w:ind w:left="720" w:hanging="360"/>
      </w:pPr>
    </w:lvl>
  </w:abstractNum>
  <w:abstractNum w:abstractNumId="12" w15:restartNumberingAfterBreak="0">
    <w:nsid w:val="30852920"/>
    <w:multiLevelType w:val="multilevel"/>
    <w:tmpl w:val="1EEE02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2801B51"/>
    <w:multiLevelType w:val="hybridMultilevel"/>
    <w:tmpl w:val="593478E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4182DDF"/>
    <w:multiLevelType w:val="singleLevel"/>
    <w:tmpl w:val="8C504938"/>
    <w:lvl w:ilvl="0">
      <w:start w:val="1"/>
      <w:numFmt w:val="decimal"/>
      <w:lvlText w:val="%1."/>
      <w:lvlJc w:val="left"/>
      <w:pPr>
        <w:tabs>
          <w:tab w:val="num" w:pos="720"/>
        </w:tabs>
        <w:ind w:left="720" w:hanging="360"/>
      </w:pPr>
      <w:rPr>
        <w:rFonts w:hint="default"/>
      </w:rPr>
    </w:lvl>
  </w:abstractNum>
  <w:abstractNum w:abstractNumId="15"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9E00A35"/>
    <w:multiLevelType w:val="hybridMultilevel"/>
    <w:tmpl w:val="A168BFB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85F098D"/>
    <w:multiLevelType w:val="multilevel"/>
    <w:tmpl w:val="1700DA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1728"/>
        </w:tabs>
        <w:ind w:left="1728"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2E608B"/>
    <w:multiLevelType w:val="multilevel"/>
    <w:tmpl w:val="0FF48104"/>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4"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5" w15:restartNumberingAfterBreak="0">
    <w:nsid w:val="5BF04E74"/>
    <w:multiLevelType w:val="multilevel"/>
    <w:tmpl w:val="912E0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1728"/>
        </w:tabs>
        <w:ind w:left="1728"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6078393D"/>
    <w:multiLevelType w:val="multilevel"/>
    <w:tmpl w:val="C896A0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720"/>
        </w:tabs>
        <w:ind w:left="1440" w:hanging="504"/>
      </w:pPr>
      <w:rPr>
        <w:rFonts w:hint="default"/>
      </w:rPr>
    </w:lvl>
    <w:lvl w:ilvl="3">
      <w:start w:val="1"/>
      <w:numFmt w:val="decimal"/>
      <w:lvlText w:val="%1.%2.%3.%4."/>
      <w:lvlJc w:val="left"/>
      <w:pPr>
        <w:tabs>
          <w:tab w:val="num" w:pos="864"/>
        </w:tabs>
        <w:ind w:left="1656"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2496643"/>
    <w:multiLevelType w:val="singleLevel"/>
    <w:tmpl w:val="0409000F"/>
    <w:lvl w:ilvl="0">
      <w:start w:val="1"/>
      <w:numFmt w:val="decimal"/>
      <w:lvlText w:val="%1."/>
      <w:lvlJc w:val="left"/>
      <w:pPr>
        <w:tabs>
          <w:tab w:val="num" w:pos="720"/>
        </w:tabs>
        <w:ind w:left="720" w:hanging="360"/>
      </w:pPr>
    </w:lvl>
  </w:abstractNum>
  <w:abstractNum w:abstractNumId="30" w15:restartNumberingAfterBreak="0">
    <w:nsid w:val="6316059A"/>
    <w:multiLevelType w:val="multilevel"/>
    <w:tmpl w:val="34C8382C"/>
    <w:lvl w:ilvl="0">
      <w:start w:val="1"/>
      <w:numFmt w:val="decimal"/>
      <w:lvlText w:val="%1."/>
      <w:lvlJc w:val="left"/>
      <w:pPr>
        <w:tabs>
          <w:tab w:val="num" w:pos="432"/>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720"/>
        </w:tabs>
        <w:ind w:left="1440" w:hanging="504"/>
      </w:pPr>
      <w:rPr>
        <w:rFonts w:hint="default"/>
      </w:rPr>
    </w:lvl>
    <w:lvl w:ilvl="3">
      <w:start w:val="1"/>
      <w:numFmt w:val="decimal"/>
      <w:lvlText w:val="%1.%2.%3.%4."/>
      <w:lvlJc w:val="left"/>
      <w:pPr>
        <w:tabs>
          <w:tab w:val="num" w:pos="864"/>
        </w:tabs>
        <w:ind w:left="1656"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4BD74F4"/>
    <w:multiLevelType w:val="multilevel"/>
    <w:tmpl w:val="46ACC2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664680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6FD46D09"/>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7"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341677A"/>
    <w:multiLevelType w:val="hybridMultilevel"/>
    <w:tmpl w:val="18968F42"/>
    <w:lvl w:ilvl="0" w:tplc="FF3E9DAC">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3E86986"/>
    <w:multiLevelType w:val="singleLevel"/>
    <w:tmpl w:val="0409000F"/>
    <w:lvl w:ilvl="0">
      <w:start w:val="1"/>
      <w:numFmt w:val="decimal"/>
      <w:lvlText w:val="%1."/>
      <w:lvlJc w:val="left"/>
      <w:pPr>
        <w:tabs>
          <w:tab w:val="num" w:pos="720"/>
        </w:tabs>
        <w:ind w:left="720" w:hanging="360"/>
      </w:pPr>
    </w:lvl>
  </w:abstractNum>
  <w:abstractNum w:abstractNumId="4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22"/>
  </w:num>
  <w:num w:numId="2">
    <w:abstractNumId w:val="20"/>
  </w:num>
  <w:num w:numId="3">
    <w:abstractNumId w:val="24"/>
  </w:num>
  <w:num w:numId="4">
    <w:abstractNumId w:val="27"/>
  </w:num>
  <w:num w:numId="5">
    <w:abstractNumId w:val="35"/>
  </w:num>
  <w:num w:numId="6">
    <w:abstractNumId w:val="18"/>
  </w:num>
  <w:num w:numId="7">
    <w:abstractNumId w:val="14"/>
  </w:num>
  <w:num w:numId="8">
    <w:abstractNumId w:val="41"/>
  </w:num>
  <w:num w:numId="9">
    <w:abstractNumId w:val="37"/>
  </w:num>
  <w:num w:numId="10">
    <w:abstractNumId w:val="34"/>
  </w:num>
  <w:num w:numId="11">
    <w:abstractNumId w:val="6"/>
  </w:num>
  <w:num w:numId="12">
    <w:abstractNumId w:val="10"/>
  </w:num>
  <w:num w:numId="13">
    <w:abstractNumId w:val="33"/>
  </w:num>
  <w:num w:numId="14">
    <w:abstractNumId w:val="40"/>
  </w:num>
  <w:num w:numId="15">
    <w:abstractNumId w:val="17"/>
  </w:num>
  <w:num w:numId="16">
    <w:abstractNumId w:val="29"/>
  </w:num>
  <w:num w:numId="17">
    <w:abstractNumId w:val="39"/>
  </w:num>
  <w:num w:numId="18">
    <w:abstractNumId w:val="15"/>
  </w:num>
  <w:num w:numId="19">
    <w:abstractNumId w:val="19"/>
  </w:num>
  <w:num w:numId="20">
    <w:abstractNumId w:val="11"/>
  </w:num>
  <w:num w:numId="21">
    <w:abstractNumId w:val="28"/>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3"/>
  </w:num>
  <w:num w:numId="26">
    <w:abstractNumId w:val="3"/>
  </w:num>
  <w:num w:numId="27">
    <w:abstractNumId w:val="3"/>
  </w:num>
  <w:num w:numId="28">
    <w:abstractNumId w:val="3"/>
  </w:num>
  <w:num w:numId="29">
    <w:abstractNumId w:val="32"/>
  </w:num>
  <w:num w:numId="30">
    <w:abstractNumId w:val="13"/>
  </w:num>
  <w:num w:numId="31">
    <w:abstractNumId w:val="38"/>
  </w:num>
  <w:num w:numId="32">
    <w:abstractNumId w:val="8"/>
  </w:num>
  <w:num w:numId="33">
    <w:abstractNumId w:val="5"/>
  </w:num>
  <w:num w:numId="34">
    <w:abstractNumId w:val="36"/>
  </w:num>
  <w:num w:numId="35">
    <w:abstractNumId w:val="23"/>
  </w:num>
  <w:num w:numId="36">
    <w:abstractNumId w:val="4"/>
  </w:num>
  <w:num w:numId="37">
    <w:abstractNumId w:val="2"/>
  </w:num>
  <w:num w:numId="38">
    <w:abstractNumId w:val="9"/>
  </w:num>
  <w:num w:numId="39">
    <w:abstractNumId w:val="12"/>
  </w:num>
  <w:num w:numId="40">
    <w:abstractNumId w:val="3"/>
  </w:num>
  <w:num w:numId="41">
    <w:abstractNumId w:val="30"/>
  </w:num>
  <w:num w:numId="42">
    <w:abstractNumId w:val="26"/>
  </w:num>
  <w:num w:numId="43">
    <w:abstractNumId w:val="1"/>
  </w:num>
  <w:num w:numId="44">
    <w:abstractNumId w:val="21"/>
  </w:num>
  <w:num w:numId="45">
    <w:abstractNumId w:val="31"/>
  </w:num>
  <w:num w:numId="46">
    <w:abstractNumId w:val="25"/>
  </w:num>
  <w:num w:numId="47">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A6"/>
    <w:rsid w:val="000451D2"/>
    <w:rsid w:val="000823FB"/>
    <w:rsid w:val="000D691E"/>
    <w:rsid w:val="00123DB5"/>
    <w:rsid w:val="001B00F7"/>
    <w:rsid w:val="001C0DBD"/>
    <w:rsid w:val="001F526A"/>
    <w:rsid w:val="002063EA"/>
    <w:rsid w:val="00235EB0"/>
    <w:rsid w:val="002434F8"/>
    <w:rsid w:val="002F3B76"/>
    <w:rsid w:val="00324735"/>
    <w:rsid w:val="003255D9"/>
    <w:rsid w:val="00365EC6"/>
    <w:rsid w:val="003A2F8F"/>
    <w:rsid w:val="003B0438"/>
    <w:rsid w:val="004826F6"/>
    <w:rsid w:val="00495CBF"/>
    <w:rsid w:val="004962C2"/>
    <w:rsid w:val="004C374A"/>
    <w:rsid w:val="004E53AB"/>
    <w:rsid w:val="0066148B"/>
    <w:rsid w:val="006758DA"/>
    <w:rsid w:val="006B1FB1"/>
    <w:rsid w:val="00751018"/>
    <w:rsid w:val="00767B77"/>
    <w:rsid w:val="0079470E"/>
    <w:rsid w:val="00803F7E"/>
    <w:rsid w:val="00901EB5"/>
    <w:rsid w:val="00936368"/>
    <w:rsid w:val="00985576"/>
    <w:rsid w:val="00A27094"/>
    <w:rsid w:val="00A349BA"/>
    <w:rsid w:val="00A724F3"/>
    <w:rsid w:val="00A91616"/>
    <w:rsid w:val="00AB6512"/>
    <w:rsid w:val="00B148A1"/>
    <w:rsid w:val="00B30A23"/>
    <w:rsid w:val="00BE07A1"/>
    <w:rsid w:val="00BE07A9"/>
    <w:rsid w:val="00C15C21"/>
    <w:rsid w:val="00C710B7"/>
    <w:rsid w:val="00D902A6"/>
    <w:rsid w:val="00DC1176"/>
    <w:rsid w:val="00DE0245"/>
    <w:rsid w:val="00E54292"/>
    <w:rsid w:val="00E90CC9"/>
    <w:rsid w:val="00F75F71"/>
    <w:rsid w:val="00F8761D"/>
    <w:rsid w:val="00FA11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C8261AEA-5989-46E4-BCE0-76A84782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eastAsia="en-US"/>
    </w:rPr>
  </w:style>
  <w:style w:type="paragraph" w:styleId="Heading1">
    <w:name w:val="heading 1"/>
    <w:basedOn w:val="Normal"/>
    <w:next w:val="Normal"/>
    <w:qFormat/>
    <w:pPr>
      <w:keepNext/>
      <w:numPr>
        <w:numId w:val="40"/>
      </w:numPr>
      <w:spacing w:before="120" w:after="60"/>
      <w:outlineLvl w:val="0"/>
    </w:pPr>
    <w:rPr>
      <w:rFonts w:ascii="Arial" w:hAnsi="Arial"/>
      <w:b/>
    </w:rPr>
  </w:style>
  <w:style w:type="paragraph" w:styleId="Heading2">
    <w:name w:val="heading 2"/>
    <w:basedOn w:val="Heading1"/>
    <w:next w:val="Normal"/>
    <w:qFormat/>
    <w:rsid w:val="004826F6"/>
    <w:pPr>
      <w:numPr>
        <w:ilvl w:val="1"/>
      </w:numPr>
      <w:outlineLvl w:val="1"/>
    </w:pPr>
    <w:rPr>
      <w:sz w:val="22"/>
    </w:rPr>
  </w:style>
  <w:style w:type="paragraph" w:styleId="Heading3">
    <w:name w:val="heading 3"/>
    <w:basedOn w:val="Heading1"/>
    <w:next w:val="Normal"/>
    <w:qFormat/>
    <w:rsid w:val="004826F6"/>
    <w:pPr>
      <w:numPr>
        <w:ilvl w:val="2"/>
      </w:numPr>
      <w:outlineLvl w:val="2"/>
    </w:pPr>
    <w:rPr>
      <w:b w:val="0"/>
      <w:i/>
      <w:sz w:val="22"/>
    </w:rPr>
  </w:style>
  <w:style w:type="paragraph" w:styleId="Heading4">
    <w:name w:val="heading 4"/>
    <w:basedOn w:val="Heading1"/>
    <w:next w:val="Normal"/>
    <w:qFormat/>
    <w:rsid w:val="004826F6"/>
    <w:pPr>
      <w:numPr>
        <w:ilvl w:val="3"/>
      </w:numPr>
      <w:outlineLvl w:val="3"/>
    </w:pPr>
    <w:rPr>
      <w:b w:val="0"/>
      <w:sz w:val="22"/>
    </w:rPr>
  </w:style>
  <w:style w:type="paragraph" w:styleId="Heading5">
    <w:name w:val="heading 5"/>
    <w:basedOn w:val="Normal"/>
    <w:next w:val="Normal"/>
    <w:qFormat/>
    <w:pPr>
      <w:numPr>
        <w:ilvl w:val="4"/>
        <w:numId w:val="40"/>
      </w:numPr>
      <w:spacing w:before="240" w:after="60"/>
      <w:outlineLvl w:val="4"/>
    </w:pPr>
    <w:rPr>
      <w:sz w:val="22"/>
    </w:rPr>
  </w:style>
  <w:style w:type="paragraph" w:styleId="Heading6">
    <w:name w:val="heading 6"/>
    <w:basedOn w:val="Normal"/>
    <w:next w:val="Normal"/>
    <w:qFormat/>
    <w:pPr>
      <w:numPr>
        <w:ilvl w:val="5"/>
        <w:numId w:val="40"/>
      </w:numPr>
      <w:spacing w:before="240" w:after="60"/>
      <w:outlineLvl w:val="5"/>
    </w:pPr>
    <w:rPr>
      <w:i/>
      <w:sz w:val="22"/>
    </w:rPr>
  </w:style>
  <w:style w:type="paragraph" w:styleId="Heading7">
    <w:name w:val="heading 7"/>
    <w:basedOn w:val="Normal"/>
    <w:next w:val="Normal"/>
    <w:qFormat/>
    <w:pPr>
      <w:numPr>
        <w:ilvl w:val="6"/>
        <w:numId w:val="40"/>
      </w:numPr>
      <w:spacing w:before="240" w:after="60"/>
      <w:outlineLvl w:val="6"/>
    </w:pPr>
  </w:style>
  <w:style w:type="paragraph" w:styleId="Heading8">
    <w:name w:val="heading 8"/>
    <w:basedOn w:val="Normal"/>
    <w:next w:val="Normal"/>
    <w:qFormat/>
    <w:pPr>
      <w:numPr>
        <w:ilvl w:val="7"/>
        <w:numId w:val="40"/>
      </w:numPr>
      <w:spacing w:before="240" w:after="60"/>
      <w:outlineLvl w:val="7"/>
    </w:pPr>
    <w:rPr>
      <w:i/>
    </w:rPr>
  </w:style>
  <w:style w:type="paragraph" w:styleId="Heading9">
    <w:name w:val="heading 9"/>
    <w:basedOn w:val="Normal"/>
    <w:next w:val="Normal"/>
    <w:qFormat/>
    <w:pPr>
      <w:numPr>
        <w:ilvl w:val="8"/>
        <w:numId w:val="40"/>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3"/>
      </w:numPr>
    </w:pPr>
  </w:style>
  <w:style w:type="character" w:customStyle="1" w:styleId="SoDAField">
    <w:name w:val="SoDA Field"/>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1</TotalTime>
  <Pages>16</Pages>
  <Words>3460</Words>
  <Characters>19724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Hung Le Phi</cp:lastModifiedBy>
  <cp:revision>2</cp:revision>
  <cp:lastPrinted>2000-10-31T04:37:00Z</cp:lastPrinted>
  <dcterms:created xsi:type="dcterms:W3CDTF">2018-03-30T03:07:00Z</dcterms:created>
  <dcterms:modified xsi:type="dcterms:W3CDTF">2018-03-30T03:07:00Z</dcterms:modified>
</cp:coreProperties>
</file>